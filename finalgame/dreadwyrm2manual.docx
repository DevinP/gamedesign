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BD4B4" w:themeColor="accent6" w:themeTint="66"/>
  <w:body>
    <w:p w:rsidR="008F1ED1" w:rsidRPr="00BC1B23" w:rsidRDefault="00DB190A" w:rsidP="00C3254B">
      <w:pPr>
        <w:rPr>
          <w:rFonts w:ascii="Pericles" w:hAnsi="Pericles"/>
        </w:rPr>
        <w:sectPr w:rsidR="008F1ED1" w:rsidRPr="00BC1B23" w:rsidSect="00220AA0">
          <w:footerReference w:type="even" r:id="rId7"/>
          <w:footerReference w:type="default" r:id="rId8"/>
          <w:footerReference w:type="first" r:id="rId9"/>
          <w:type w:val="oddPage"/>
          <w:pgSz w:w="7920" w:h="12240" w:orient="landscape" w:code="1"/>
          <w:pgMar w:top="1080" w:right="1008" w:bottom="1440" w:left="1008" w:header="720" w:footer="504" w:gutter="0"/>
          <w:cols w:space="720"/>
          <w:titlePg/>
          <w:docGrid w:linePitch="360"/>
        </w:sectPr>
      </w:pPr>
      <w:bookmarkStart w:id="0" w:name="_Toc16308918"/>
      <w:r w:rsidRPr="00BC1B23">
        <w:rPr>
          <w:rFonts w:ascii="Pericles" w:hAnsi="Pericles"/>
          <w:noProof/>
        </w:rPr>
        <w:drawing>
          <wp:anchor distT="0" distB="0" distL="114300" distR="114300" simplePos="0" relativeHeight="251666944" behindDoc="1" locked="0" layoutInCell="1" allowOverlap="1">
            <wp:simplePos x="0" y="0"/>
            <wp:positionH relativeFrom="column">
              <wp:posOffset>-316865</wp:posOffset>
            </wp:positionH>
            <wp:positionV relativeFrom="paragraph">
              <wp:posOffset>-459516</wp:posOffset>
            </wp:positionV>
            <wp:extent cx="4367605" cy="3354048"/>
            <wp:effectExtent l="0" t="0" r="0" b="0"/>
            <wp:wrapNone/>
            <wp:docPr id="57" name="Picture 1" descr="Description: C:\Users\bloem12\Desktop\TITL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bloem12\Desktop\TITLEART.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7605" cy="3354048"/>
                    </a:xfrm>
                    <a:prstGeom prst="rect">
                      <a:avLst/>
                    </a:prstGeom>
                    <a:noFill/>
                    <a:ln>
                      <a:noFill/>
                    </a:ln>
                  </pic:spPr>
                </pic:pic>
              </a:graphicData>
            </a:graphic>
          </wp:anchor>
        </w:drawing>
      </w:r>
      <w:bookmarkStart w:id="1" w:name="_GoBack"/>
      <w:bookmarkEnd w:id="1"/>
      <w:r w:rsidR="00AE38FB">
        <w:rPr>
          <w:rFonts w:ascii="Pericles" w:hAnsi="Pericles"/>
          <w:noProof/>
        </w:rPr>
        <w:pict>
          <v:shapetype id="_x0000_t202" coordsize="21600,21600" o:spt="202" path="m,l,21600r21600,l21600,xe">
            <v:stroke joinstyle="miter"/>
            <v:path gradientshapeok="t" o:connecttype="rect"/>
          </v:shapetype>
          <v:shape id="Text Box 56" o:spid="_x0000_s1026" type="#_x0000_t202" style="position:absolute;margin-left:37.5pt;margin-top:364.9pt;width:321pt;height:173.1pt;z-index:2516648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" filled="f" stroked="f">
            <v:textbox style="mso-fit-shape-to-text:t">
              <w:txbxContent>
                <w:p w:rsidR="00BF222C" w:rsidRPr="004F6280" w:rsidRDefault="00BF222C" w:rsidP="004F6280">
                  <w:pPr>
                    <w:pStyle w:val="BookletTitle"/>
                    <w:jc w:val="center"/>
                    <w:rPr>
                      <w:rFonts w:ascii="Motorwerk" w:hAnsi="Motorwerk"/>
                      <w:sz w:val="144"/>
                      <w:szCs w:val="144"/>
                    </w:rPr>
                  </w:pPr>
                  <w:r w:rsidRPr="004F6280">
                    <w:rPr>
                      <w:rFonts w:ascii="Motorwerk" w:hAnsi="Motorwerk"/>
                      <w:sz w:val="144"/>
                      <w:szCs w:val="144"/>
                    </w:rPr>
                    <w:t>Player</w:t>
                  </w:r>
                  <w:r w:rsidRPr="004F6280">
                    <w:rPr>
                      <w:rFonts w:ascii="Times New Roman" w:hAnsi="Times New Roman" w:cs="Times New Roman"/>
                      <w:sz w:val="144"/>
                      <w:szCs w:val="144"/>
                    </w:rPr>
                    <w:t>’</w:t>
                  </w:r>
                  <w:r w:rsidRPr="004F6280">
                    <w:rPr>
                      <w:rFonts w:ascii="Motorwerk" w:hAnsi="Motorwerk"/>
                      <w:sz w:val="144"/>
                      <w:szCs w:val="144"/>
                    </w:rPr>
                    <w:t>s Manual</w:t>
                  </w:r>
                </w:p>
              </w:txbxContent>
            </v:textbox>
            <w10:wrap anchorx="page" anchory="page"/>
          </v:shape>
        </w:pict>
      </w:r>
      <w:bookmarkEnd w:id="0"/>
    </w:p>
    <w:p w:rsidR="005A740B" w:rsidRPr="00BC1B23" w:rsidRDefault="005A740B" w:rsidP="00C3254B">
      <w:pPr>
        <w:pStyle w:val="TOCHeading"/>
        <w:rPr>
          <w:rFonts w:ascii="Pericles" w:hAnsi="Pericles"/>
          <w:sz w:val="36"/>
          <w:szCs w:val="36"/>
        </w:rPr>
      </w:pPr>
      <w:bookmarkStart w:id="2" w:name="_Toc16308919"/>
      <w:r w:rsidRPr="00BC1B23">
        <w:rPr>
          <w:rFonts w:ascii="Pericles" w:hAnsi="Pericles"/>
          <w:sz w:val="36"/>
          <w:szCs w:val="36"/>
        </w:rPr>
        <w:lastRenderedPageBreak/>
        <w:t>Table of Contents</w:t>
      </w:r>
      <w:bookmarkEnd w:id="2"/>
    </w:p>
    <w:p w:rsidR="00321C8E" w:rsidRDefault="00AE38FB">
      <w:pPr>
        <w:pStyle w:val="TOC1"/>
        <w:rPr>
          <w:rFonts w:asciiTheme="minorHAnsi" w:eastAsiaTheme="minorEastAsia" w:hAnsiTheme="minorHAnsi" w:cstheme="minorBidi"/>
          <w:noProof/>
          <w:sz w:val="22"/>
          <w:szCs w:val="22"/>
        </w:rPr>
      </w:pPr>
      <w:r w:rsidRPr="00AE38FB">
        <w:rPr>
          <w:rFonts w:ascii="Pericles" w:hAnsi="Pericles"/>
        </w:rPr>
        <w:fldChar w:fldCharType="begin"/>
      </w:r>
      <w:r w:rsidR="00D017A4" w:rsidRPr="00BC1B23">
        <w:rPr>
          <w:rFonts w:ascii="Pericles" w:hAnsi="Pericles"/>
        </w:rPr>
        <w:instrText xml:space="preserve"> TOC \o "1-3" \u </w:instrText>
      </w:r>
      <w:r w:rsidRPr="00AE38FB">
        <w:rPr>
          <w:rFonts w:ascii="Pericles" w:hAnsi="Pericles"/>
        </w:rPr>
        <w:fldChar w:fldCharType="separate"/>
      </w:r>
      <w:r w:rsidR="00321C8E" w:rsidRPr="000D4316">
        <w:rPr>
          <w:rFonts w:ascii="Pericles" w:hAnsi="Pericles"/>
          <w:noProof/>
        </w:rPr>
        <w:t>Installation</w:t>
      </w:r>
      <w:r w:rsidR="00321C8E">
        <w:rPr>
          <w:noProof/>
        </w:rPr>
        <w:tab/>
      </w:r>
      <w:r>
        <w:rPr>
          <w:noProof/>
        </w:rPr>
        <w:fldChar w:fldCharType="begin"/>
      </w:r>
      <w:r w:rsidR="00321C8E">
        <w:rPr>
          <w:noProof/>
        </w:rPr>
        <w:instrText xml:space="preserve"> PAGEREF _Toc322973473 \h </w:instrText>
      </w:r>
      <w:r>
        <w:rPr>
          <w:noProof/>
        </w:rPr>
      </w:r>
      <w:r>
        <w:rPr>
          <w:noProof/>
        </w:rPr>
        <w:fldChar w:fldCharType="separate"/>
      </w:r>
      <w:r w:rsidR="00DB190A">
        <w:rPr>
          <w:noProof/>
        </w:rPr>
        <w:t>1</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noProof/>
        </w:rPr>
        <w:t>System Requirements</w:t>
      </w:r>
      <w:r>
        <w:rPr>
          <w:noProof/>
        </w:rPr>
        <w:tab/>
      </w:r>
      <w:r w:rsidR="00AE38FB">
        <w:rPr>
          <w:noProof/>
        </w:rPr>
        <w:fldChar w:fldCharType="begin"/>
      </w:r>
      <w:r>
        <w:rPr>
          <w:noProof/>
        </w:rPr>
        <w:instrText xml:space="preserve"> PAGEREF _Toc322973474 \h </w:instrText>
      </w:r>
      <w:r w:rsidR="00AE38FB">
        <w:rPr>
          <w:noProof/>
        </w:rPr>
      </w:r>
      <w:r w:rsidR="00AE38FB">
        <w:rPr>
          <w:noProof/>
        </w:rPr>
        <w:fldChar w:fldCharType="separate"/>
      </w:r>
      <w:r w:rsidR="00DB190A">
        <w:rPr>
          <w:noProof/>
        </w:rPr>
        <w:t>1</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noProof/>
        </w:rPr>
        <w:t>Installation Instructions</w:t>
      </w:r>
      <w:r>
        <w:rPr>
          <w:noProof/>
        </w:rPr>
        <w:tab/>
      </w:r>
      <w:r w:rsidR="00AE38FB">
        <w:rPr>
          <w:noProof/>
        </w:rPr>
        <w:fldChar w:fldCharType="begin"/>
      </w:r>
      <w:r>
        <w:rPr>
          <w:noProof/>
        </w:rPr>
        <w:instrText xml:space="preserve"> PAGEREF _Toc322973475 \h </w:instrText>
      </w:r>
      <w:r w:rsidR="00AE38FB">
        <w:rPr>
          <w:noProof/>
        </w:rPr>
      </w:r>
      <w:r w:rsidR="00AE38FB">
        <w:rPr>
          <w:noProof/>
        </w:rPr>
        <w:fldChar w:fldCharType="separate"/>
      </w:r>
      <w:r w:rsidR="00DB190A">
        <w:rPr>
          <w:noProof/>
        </w:rPr>
        <w:t>1</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Introduction</w:t>
      </w:r>
      <w:r>
        <w:rPr>
          <w:noProof/>
        </w:rPr>
        <w:tab/>
      </w:r>
      <w:r w:rsidR="00AE38FB">
        <w:rPr>
          <w:noProof/>
        </w:rPr>
        <w:fldChar w:fldCharType="begin"/>
      </w:r>
      <w:r>
        <w:rPr>
          <w:noProof/>
        </w:rPr>
        <w:instrText xml:space="preserve"> PAGEREF _Toc322973476 \h </w:instrText>
      </w:r>
      <w:r w:rsidR="00AE38FB">
        <w:rPr>
          <w:noProof/>
        </w:rPr>
      </w:r>
      <w:r w:rsidR="00AE38FB">
        <w:rPr>
          <w:noProof/>
        </w:rPr>
        <w:fldChar w:fldCharType="separate"/>
      </w:r>
      <w:r w:rsidR="00DB190A">
        <w:rPr>
          <w:noProof/>
        </w:rPr>
        <w:t>2</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Gameplay</w:t>
      </w:r>
      <w:r>
        <w:rPr>
          <w:noProof/>
        </w:rPr>
        <w:tab/>
      </w:r>
      <w:r w:rsidR="00AE38FB">
        <w:rPr>
          <w:noProof/>
        </w:rPr>
        <w:fldChar w:fldCharType="begin"/>
      </w:r>
      <w:r>
        <w:rPr>
          <w:noProof/>
        </w:rPr>
        <w:instrText xml:space="preserve"> PAGEREF _Toc322973477 \h </w:instrText>
      </w:r>
      <w:r w:rsidR="00AE38FB">
        <w:rPr>
          <w:noProof/>
        </w:rPr>
      </w:r>
      <w:r w:rsidR="00AE38FB">
        <w:rPr>
          <w:noProof/>
        </w:rPr>
        <w:fldChar w:fldCharType="separate"/>
      </w:r>
      <w:r w:rsidR="00DB190A">
        <w:rPr>
          <w:noProof/>
        </w:rPr>
        <w:t>3</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Singleplayer</w:t>
      </w:r>
      <w:r>
        <w:rPr>
          <w:noProof/>
        </w:rPr>
        <w:tab/>
      </w:r>
      <w:r w:rsidR="00AE38FB">
        <w:rPr>
          <w:noProof/>
        </w:rPr>
        <w:fldChar w:fldCharType="begin"/>
      </w:r>
      <w:r>
        <w:rPr>
          <w:noProof/>
        </w:rPr>
        <w:instrText xml:space="preserve"> PAGEREF _Toc322973478 \h </w:instrText>
      </w:r>
      <w:r w:rsidR="00AE38FB">
        <w:rPr>
          <w:noProof/>
        </w:rPr>
      </w:r>
      <w:r w:rsidR="00AE38FB">
        <w:rPr>
          <w:noProof/>
        </w:rPr>
        <w:fldChar w:fldCharType="separate"/>
      </w:r>
      <w:r w:rsidR="00DB190A">
        <w:rPr>
          <w:noProof/>
        </w:rPr>
        <w:t>3</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In</w:t>
      </w:r>
      <w:r w:rsidRPr="000D4316">
        <w:rPr>
          <w:i/>
          <w:noProof/>
        </w:rPr>
        <w:t>-</w:t>
      </w:r>
      <w:r w:rsidRPr="000D4316">
        <w:rPr>
          <w:rFonts w:ascii="Pericles" w:hAnsi="Pericles"/>
          <w:i/>
          <w:noProof/>
        </w:rPr>
        <w:t>game Controls</w:t>
      </w:r>
      <w:r>
        <w:rPr>
          <w:noProof/>
        </w:rPr>
        <w:tab/>
      </w:r>
      <w:r w:rsidR="00AE38FB">
        <w:rPr>
          <w:noProof/>
        </w:rPr>
        <w:fldChar w:fldCharType="begin"/>
      </w:r>
      <w:r>
        <w:rPr>
          <w:noProof/>
        </w:rPr>
        <w:instrText xml:space="preserve"> PAGEREF _Toc322973479 \h </w:instrText>
      </w:r>
      <w:r w:rsidR="00AE38FB">
        <w:rPr>
          <w:noProof/>
        </w:rPr>
      </w:r>
      <w:r w:rsidR="00AE38FB">
        <w:rPr>
          <w:noProof/>
        </w:rPr>
        <w:fldChar w:fldCharType="separate"/>
      </w:r>
      <w:r w:rsidR="00DB190A">
        <w:rPr>
          <w:noProof/>
        </w:rPr>
        <w:t>4</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Upgrade Menu</w:t>
      </w:r>
      <w:r>
        <w:rPr>
          <w:noProof/>
        </w:rPr>
        <w:tab/>
      </w:r>
      <w:r w:rsidR="00AE38FB">
        <w:rPr>
          <w:noProof/>
        </w:rPr>
        <w:fldChar w:fldCharType="begin"/>
      </w:r>
      <w:r>
        <w:rPr>
          <w:noProof/>
        </w:rPr>
        <w:instrText xml:space="preserve"> PAGEREF _Toc322973480 \h </w:instrText>
      </w:r>
      <w:r w:rsidR="00AE38FB">
        <w:rPr>
          <w:noProof/>
        </w:rPr>
      </w:r>
      <w:r w:rsidR="00AE38FB">
        <w:rPr>
          <w:noProof/>
        </w:rPr>
        <w:fldChar w:fldCharType="separate"/>
      </w:r>
      <w:r w:rsidR="00DB190A">
        <w:rPr>
          <w:noProof/>
        </w:rPr>
        <w:t>6</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iCs/>
          <w:noProof/>
        </w:rPr>
        <w:t>Pause Menu</w:t>
      </w:r>
      <w:r>
        <w:rPr>
          <w:noProof/>
        </w:rPr>
        <w:tab/>
      </w:r>
      <w:r w:rsidR="00AE38FB">
        <w:rPr>
          <w:noProof/>
        </w:rPr>
        <w:fldChar w:fldCharType="begin"/>
      </w:r>
      <w:r>
        <w:rPr>
          <w:noProof/>
        </w:rPr>
        <w:instrText xml:space="preserve"> PAGEREF _Toc322973481 \h </w:instrText>
      </w:r>
      <w:r w:rsidR="00AE38FB">
        <w:rPr>
          <w:noProof/>
        </w:rPr>
      </w:r>
      <w:r w:rsidR="00AE38FB">
        <w:rPr>
          <w:noProof/>
        </w:rPr>
        <w:fldChar w:fldCharType="separate"/>
      </w:r>
      <w:r w:rsidR="00DB190A">
        <w:rPr>
          <w:noProof/>
        </w:rPr>
        <w:t>8</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Multiplayer</w:t>
      </w:r>
      <w:r>
        <w:rPr>
          <w:noProof/>
        </w:rPr>
        <w:tab/>
      </w:r>
      <w:r w:rsidR="00AE38FB">
        <w:rPr>
          <w:noProof/>
        </w:rPr>
        <w:fldChar w:fldCharType="begin"/>
      </w:r>
      <w:r>
        <w:rPr>
          <w:noProof/>
        </w:rPr>
        <w:instrText xml:space="preserve"> PAGEREF _Toc322973482 \h </w:instrText>
      </w:r>
      <w:r w:rsidR="00AE38FB">
        <w:rPr>
          <w:noProof/>
        </w:rPr>
      </w:r>
      <w:r w:rsidR="00AE38FB">
        <w:rPr>
          <w:noProof/>
        </w:rPr>
        <w:fldChar w:fldCharType="separate"/>
      </w:r>
      <w:r w:rsidR="00DB190A">
        <w:rPr>
          <w:noProof/>
        </w:rPr>
        <w:t>9</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cs="Times New Roman"/>
          <w:bCs/>
          <w:i/>
          <w:noProof/>
        </w:rPr>
        <w:t>In</w:t>
      </w:r>
      <w:r w:rsidRPr="000D4316">
        <w:rPr>
          <w:rFonts w:cs="Times New Roman"/>
          <w:bCs/>
          <w:i/>
          <w:noProof/>
        </w:rPr>
        <w:t>-</w:t>
      </w:r>
      <w:r w:rsidRPr="000D4316">
        <w:rPr>
          <w:rFonts w:ascii="Pericles" w:hAnsi="Pericles" w:cs="Times New Roman"/>
          <w:bCs/>
          <w:i/>
          <w:noProof/>
        </w:rPr>
        <w:t>game Controls</w:t>
      </w:r>
      <w:r>
        <w:rPr>
          <w:noProof/>
        </w:rPr>
        <w:tab/>
      </w:r>
      <w:r w:rsidR="00AE38FB">
        <w:rPr>
          <w:noProof/>
        </w:rPr>
        <w:fldChar w:fldCharType="begin"/>
      </w:r>
      <w:r>
        <w:rPr>
          <w:noProof/>
        </w:rPr>
        <w:instrText xml:space="preserve"> PAGEREF _Toc322973483 \h </w:instrText>
      </w:r>
      <w:r w:rsidR="00AE38FB">
        <w:rPr>
          <w:noProof/>
        </w:rPr>
      </w:r>
      <w:r w:rsidR="00AE38FB">
        <w:rPr>
          <w:noProof/>
        </w:rPr>
        <w:fldChar w:fldCharType="separate"/>
      </w:r>
      <w:r w:rsidR="00DB190A">
        <w:rPr>
          <w:noProof/>
        </w:rPr>
        <w:t>9</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Buildings</w:t>
      </w:r>
      <w:r>
        <w:rPr>
          <w:noProof/>
        </w:rPr>
        <w:tab/>
      </w:r>
      <w:r w:rsidR="00AE38FB">
        <w:rPr>
          <w:noProof/>
        </w:rPr>
        <w:fldChar w:fldCharType="begin"/>
      </w:r>
      <w:r>
        <w:rPr>
          <w:noProof/>
        </w:rPr>
        <w:instrText xml:space="preserve"> PAGEREF _Toc322973484 \h </w:instrText>
      </w:r>
      <w:r w:rsidR="00AE38FB">
        <w:rPr>
          <w:noProof/>
        </w:rPr>
      </w:r>
      <w:r w:rsidR="00AE38FB">
        <w:rPr>
          <w:noProof/>
        </w:rPr>
        <w:fldChar w:fldCharType="separate"/>
      </w:r>
      <w:r w:rsidR="00DB190A">
        <w:rPr>
          <w:noProof/>
        </w:rPr>
        <w:t>10</w:t>
      </w:r>
      <w:r w:rsidR="00AE38FB">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iCs/>
          <w:noProof/>
        </w:rPr>
        <w:t>Units</w:t>
      </w:r>
      <w:r>
        <w:rPr>
          <w:noProof/>
        </w:rPr>
        <w:tab/>
      </w:r>
      <w:r w:rsidR="00AE38FB">
        <w:rPr>
          <w:noProof/>
        </w:rPr>
        <w:fldChar w:fldCharType="begin"/>
      </w:r>
      <w:r>
        <w:rPr>
          <w:noProof/>
        </w:rPr>
        <w:instrText xml:space="preserve"> PAGEREF _Toc322973485 \h </w:instrText>
      </w:r>
      <w:r w:rsidR="00AE38FB">
        <w:rPr>
          <w:noProof/>
        </w:rPr>
      </w:r>
      <w:r w:rsidR="00AE38FB">
        <w:rPr>
          <w:noProof/>
        </w:rPr>
        <w:fldChar w:fldCharType="separate"/>
      </w:r>
      <w:r w:rsidR="00DB190A">
        <w:rPr>
          <w:noProof/>
        </w:rPr>
        <w:t>12</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Acknowledgements &amp; Credits</w:t>
      </w:r>
      <w:r>
        <w:rPr>
          <w:noProof/>
        </w:rPr>
        <w:tab/>
      </w:r>
      <w:r w:rsidR="00AE38FB">
        <w:rPr>
          <w:noProof/>
        </w:rPr>
        <w:fldChar w:fldCharType="begin"/>
      </w:r>
      <w:r>
        <w:rPr>
          <w:noProof/>
        </w:rPr>
        <w:instrText xml:space="preserve"> PAGEREF _Toc322973486 \h </w:instrText>
      </w:r>
      <w:r w:rsidR="00AE38FB">
        <w:rPr>
          <w:noProof/>
        </w:rPr>
      </w:r>
      <w:r w:rsidR="00AE38FB">
        <w:rPr>
          <w:noProof/>
        </w:rPr>
        <w:fldChar w:fldCharType="separate"/>
      </w:r>
      <w:r w:rsidR="00DB190A">
        <w:rPr>
          <w:noProof/>
        </w:rPr>
        <w:t>13</w:t>
      </w:r>
      <w:r w:rsidR="00AE38FB">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Notes</w:t>
      </w:r>
      <w:r>
        <w:rPr>
          <w:noProof/>
        </w:rPr>
        <w:tab/>
      </w:r>
      <w:r w:rsidR="00AE38FB">
        <w:rPr>
          <w:noProof/>
        </w:rPr>
        <w:fldChar w:fldCharType="begin"/>
      </w:r>
      <w:r>
        <w:rPr>
          <w:noProof/>
        </w:rPr>
        <w:instrText xml:space="preserve"> PAGEREF _Toc322973487 \h </w:instrText>
      </w:r>
      <w:r w:rsidR="00AE38FB">
        <w:rPr>
          <w:noProof/>
        </w:rPr>
      </w:r>
      <w:r w:rsidR="00AE38FB">
        <w:rPr>
          <w:noProof/>
        </w:rPr>
        <w:fldChar w:fldCharType="separate"/>
      </w:r>
      <w:r w:rsidR="00DB190A">
        <w:rPr>
          <w:noProof/>
        </w:rPr>
        <w:t>14</w:t>
      </w:r>
      <w:r w:rsidR="00AE38FB">
        <w:rPr>
          <w:noProof/>
        </w:rPr>
        <w:fldChar w:fldCharType="end"/>
      </w:r>
    </w:p>
    <w:p w:rsidR="004F6280" w:rsidRPr="00BC1B23" w:rsidRDefault="00AE38FB" w:rsidP="004F6280">
      <w:pPr>
        <w:pStyle w:val="Title"/>
        <w:rPr>
          <w:rFonts w:ascii="Pericles" w:hAnsi="Pericles"/>
        </w:rPr>
      </w:pPr>
      <w:r w:rsidRPr="00BC1B23">
        <w:rPr>
          <w:rFonts w:ascii="Pericles" w:hAnsi="Pericles"/>
          <w:sz w:val="20"/>
          <w:szCs w:val="20"/>
        </w:rPr>
        <w:fldChar w:fldCharType="end"/>
      </w:r>
      <w:r w:rsidR="005A740B" w:rsidRPr="00BC1B23">
        <w:rPr>
          <w:rFonts w:ascii="Pericles" w:hAnsi="Pericles"/>
        </w:rPr>
        <w:br w:type="page"/>
      </w:r>
      <w:r w:rsidR="004F6280" w:rsidRPr="00BC1B23">
        <w:rPr>
          <w:rFonts w:ascii="Pericles" w:hAnsi="Pericles"/>
        </w:rPr>
        <w:lastRenderedPageBreak/>
        <w:t xml:space="preserve"> </w:t>
      </w:r>
      <w:bookmarkStart w:id="3" w:name="_Toc322973473"/>
      <w:r w:rsidR="004F6280" w:rsidRPr="00BC1B23">
        <w:rPr>
          <w:rFonts w:ascii="Pericles" w:hAnsi="Pericles"/>
        </w:rPr>
        <w:t>Installation</w:t>
      </w:r>
      <w:bookmarkEnd w:id="3"/>
    </w:p>
    <w:p w:rsidR="004F6280" w:rsidRPr="005803E3" w:rsidRDefault="00F97C31" w:rsidP="00DA3776">
      <w:pPr>
        <w:pStyle w:val="Heading2"/>
        <w:rPr>
          <w:rFonts w:ascii="Pericles" w:hAnsi="Pericles"/>
        </w:rPr>
      </w:pPr>
      <w:bookmarkStart w:id="4" w:name="_Toc322973474"/>
      <w:r w:rsidRPr="005803E3">
        <w:rPr>
          <w:rFonts w:ascii="Pericles" w:hAnsi="Pericles"/>
        </w:rPr>
        <w:t>System Requirements</w:t>
      </w:r>
      <w:bookmarkEnd w:id="4"/>
    </w:p>
    <w:p w:rsidR="00F97C31" w:rsidRPr="00F97C31" w:rsidRDefault="00F97C31" w:rsidP="00F97C31">
      <w:pPr>
        <w:pStyle w:val="ListParagraph"/>
        <w:numPr>
          <w:ilvl w:val="0"/>
          <w:numId w:val="12"/>
        </w:numPr>
        <w:rPr>
          <w:rFonts w:ascii="Pericles" w:hAnsi="Pericles"/>
        </w:rPr>
      </w:pPr>
      <w:r w:rsidRPr="00F97C31">
        <w:rPr>
          <w:rFonts w:ascii="Pericles" w:hAnsi="Pericles"/>
        </w:rPr>
        <w:t>Windows XP or later Operating System</w:t>
      </w:r>
    </w:p>
    <w:p w:rsidR="00F97C31" w:rsidRPr="00F97C31" w:rsidRDefault="00F97C31" w:rsidP="00F97C31">
      <w:pPr>
        <w:pStyle w:val="ListParagraph"/>
        <w:numPr>
          <w:ilvl w:val="0"/>
          <w:numId w:val="12"/>
        </w:numPr>
        <w:rPr>
          <w:rFonts w:ascii="Pericles" w:hAnsi="Pericles"/>
        </w:rPr>
      </w:pPr>
      <w:r w:rsidRPr="00F97C31">
        <w:rPr>
          <w:rFonts w:ascii="Pericles" w:hAnsi="Pericles"/>
        </w:rPr>
        <w:t>Graphics Device which</w:t>
      </w:r>
      <w:r>
        <w:rPr>
          <w:rFonts w:ascii="Pericles" w:hAnsi="Pericles"/>
        </w:rPr>
        <w:t xml:space="preserve"> supports DirectX 9.0c or later</w:t>
      </w:r>
    </w:p>
    <w:p w:rsidR="00F97C31" w:rsidRPr="00F97C31" w:rsidRDefault="00F97C31" w:rsidP="00F97C31">
      <w:pPr>
        <w:pStyle w:val="ListParagraph"/>
        <w:numPr>
          <w:ilvl w:val="0"/>
          <w:numId w:val="12"/>
        </w:numPr>
        <w:rPr>
          <w:rFonts w:ascii="Pericles" w:hAnsi="Pericles"/>
        </w:rPr>
      </w:pPr>
      <w:r w:rsidRPr="00F97C31">
        <w:rPr>
          <w:rFonts w:ascii="Pericles" w:hAnsi="Pericles"/>
        </w:rPr>
        <w:t>Keyboard</w:t>
      </w:r>
    </w:p>
    <w:p w:rsidR="00F97C31" w:rsidRPr="00F97C31" w:rsidRDefault="00F97C31" w:rsidP="00F97C31">
      <w:pPr>
        <w:pStyle w:val="ListParagraph"/>
        <w:numPr>
          <w:ilvl w:val="0"/>
          <w:numId w:val="12"/>
        </w:numPr>
        <w:rPr>
          <w:rFonts w:ascii="Pericles" w:hAnsi="Pericles"/>
        </w:rPr>
      </w:pPr>
      <w:r w:rsidRPr="00F97C31">
        <w:rPr>
          <w:rFonts w:ascii="Pericles" w:hAnsi="Pericles"/>
        </w:rPr>
        <w:t>Mouse if multiplayer play is desired</w:t>
      </w:r>
    </w:p>
    <w:p w:rsidR="00F97C31" w:rsidRPr="005803E3" w:rsidRDefault="00F97C31" w:rsidP="00DA3776">
      <w:pPr>
        <w:pStyle w:val="Heading2"/>
        <w:rPr>
          <w:rFonts w:ascii="Pericles" w:hAnsi="Pericles"/>
        </w:rPr>
      </w:pPr>
      <w:bookmarkStart w:id="5" w:name="_Toc322973475"/>
      <w:r w:rsidRPr="005803E3">
        <w:rPr>
          <w:rFonts w:ascii="Pericles" w:hAnsi="Pericles"/>
        </w:rPr>
        <w:t>Installation Instructions</w:t>
      </w:r>
      <w:bookmarkEnd w:id="5"/>
    </w:p>
    <w:p w:rsidR="00F97C31" w:rsidRDefault="00F97C31" w:rsidP="00F97C31">
      <w:pPr>
        <w:rPr>
          <w:rFonts w:ascii="Pericles" w:hAnsi="Pericles"/>
        </w:rPr>
      </w:pPr>
      <w:r>
        <w:rPr>
          <w:rFonts w:ascii="Pericles" w:hAnsi="Pericles"/>
        </w:rPr>
        <w:tab/>
        <w:t>After unzipping DreadWyrm.zip, run the setup.exe located in the directory you unzipped the game to. This will install all necessary software required to run Dread Wyrm: The Re</w:t>
      </w:r>
      <w:r w:rsidRPr="00F97C31">
        <w:rPr>
          <w:rFonts w:ascii="Arial" w:hAnsi="Arial" w:cs="Arial"/>
        </w:rPr>
        <w:t>-</w:t>
      </w:r>
      <w:r>
        <w:rPr>
          <w:rFonts w:ascii="Pericles" w:hAnsi="Pericles"/>
        </w:rPr>
        <w:t xml:space="preserve">Dreadening. </w:t>
      </w:r>
    </w:p>
    <w:p w:rsidR="00F97C31" w:rsidRDefault="00F97C31" w:rsidP="00F97C31">
      <w:pPr>
        <w:rPr>
          <w:rFonts w:ascii="Pericles" w:hAnsi="Pericles"/>
        </w:rPr>
      </w:pPr>
    </w:p>
    <w:p w:rsidR="00F97C31" w:rsidRPr="00F97C31" w:rsidRDefault="00F97C31" w:rsidP="00F97C31">
      <w:pPr>
        <w:rPr>
          <w:rFonts w:ascii="Pericles" w:hAnsi="Pericles"/>
        </w:rPr>
      </w:pPr>
      <w:r>
        <w:rPr>
          <w:rFonts w:ascii="Pericles" w:hAnsi="Pericles"/>
        </w:rPr>
        <w:t xml:space="preserve">To run the game after it has been installed, just run </w:t>
      </w:r>
      <w:r w:rsidR="00342829">
        <w:rPr>
          <w:rFonts w:ascii="Pericles" w:hAnsi="Pericles"/>
        </w:rPr>
        <w:t>(by double</w:t>
      </w:r>
      <w:r w:rsidR="00342829" w:rsidRPr="00342829">
        <w:rPr>
          <w:rFonts w:ascii="Arial" w:hAnsi="Arial" w:cs="Arial"/>
        </w:rPr>
        <w:t>-</w:t>
      </w:r>
      <w:r w:rsidR="00342829">
        <w:rPr>
          <w:rFonts w:ascii="Pericles" w:hAnsi="Pericles"/>
        </w:rPr>
        <w:t xml:space="preserve">clicking on) the </w:t>
      </w:r>
      <w:r>
        <w:rPr>
          <w:rFonts w:ascii="Pericles" w:hAnsi="Pericles"/>
        </w:rPr>
        <w:t>DreadWyrm2.application file.</w:t>
      </w:r>
    </w:p>
    <w:p w:rsidR="004F6280" w:rsidRPr="00F97C31" w:rsidRDefault="004F6280" w:rsidP="00F97C31">
      <w:pPr>
        <w:jc w:val="both"/>
      </w:pPr>
      <w:r w:rsidRPr="00F97C31">
        <w:br w:type="page"/>
      </w:r>
    </w:p>
    <w:p w:rsidR="004F6280" w:rsidRPr="00BC1B23" w:rsidRDefault="004F6280" w:rsidP="004F6280">
      <w:pPr>
        <w:pStyle w:val="Title"/>
        <w:rPr>
          <w:rFonts w:ascii="Pericles" w:hAnsi="Pericles"/>
        </w:rPr>
      </w:pPr>
      <w:bookmarkStart w:id="6" w:name="_Toc322973476"/>
      <w:r w:rsidRPr="00BC1B23">
        <w:rPr>
          <w:rFonts w:ascii="Pericles" w:hAnsi="Pericles"/>
        </w:rPr>
        <w:lastRenderedPageBreak/>
        <w:t>Introduction</w:t>
      </w:r>
      <w:bookmarkEnd w:id="6"/>
    </w:p>
    <w:p w:rsidR="004F6280" w:rsidRPr="00BC1B23" w:rsidRDefault="004F6280" w:rsidP="004F6280">
      <w:pPr>
        <w:rPr>
          <w:rFonts w:ascii="Pericles" w:hAnsi="Pericles"/>
        </w:rPr>
      </w:pPr>
      <w:r w:rsidRPr="00BC1B23">
        <w:rPr>
          <w:rFonts w:ascii="Pericles" w:hAnsi="Pericles"/>
        </w:rPr>
        <w:t>Every 65 Million Years, a new Dread Wyrm Spawn descends from the Mother Wyrm to consume all life on Earth. Against the previous wrym spawn, the dinosaurs didn’t stand a chance. This time, however, a flourishing human civilization is ready to fight bac</w:t>
      </w:r>
      <w:r w:rsidR="00146617" w:rsidRPr="00BC1B23">
        <w:rPr>
          <w:rFonts w:ascii="Pericles" w:hAnsi="Pericles"/>
        </w:rPr>
        <w:t>k.</w:t>
      </w:r>
    </w:p>
    <w:p w:rsidR="00146617" w:rsidRPr="00BC1B23" w:rsidRDefault="00146617" w:rsidP="004F6280">
      <w:pPr>
        <w:rPr>
          <w:rFonts w:ascii="Pericles" w:hAnsi="Pericles"/>
        </w:rPr>
      </w:pPr>
    </w:p>
    <w:p w:rsidR="004F6280" w:rsidRPr="00BC1B23" w:rsidRDefault="004F6280" w:rsidP="004F6280">
      <w:pPr>
        <w:rPr>
          <w:rFonts w:ascii="Pericles" w:hAnsi="Pericles"/>
        </w:rPr>
      </w:pPr>
      <w:r w:rsidRPr="00BC1B23">
        <w:rPr>
          <w:rFonts w:ascii="Pericles" w:hAnsi="Pericles"/>
        </w:rPr>
        <w:t>It’s a life and death struggle between the giant man</w:t>
      </w:r>
      <w:r w:rsidR="000347D5" w:rsidRPr="000347D5">
        <w:rPr>
          <w:rFonts w:ascii="Arial" w:hAnsi="Arial" w:cs="Arial"/>
        </w:rPr>
        <w:t>-</w:t>
      </w:r>
      <w:r w:rsidRPr="00BC1B23">
        <w:rPr>
          <w:rFonts w:ascii="Pericles" w:hAnsi="Pericles"/>
        </w:rPr>
        <w:t xml:space="preserve">eating wyrm creature that bursts forth from the flesh of the Earth to consume its quarry, and the technologically advanced human race armed with </w:t>
      </w:r>
      <w:r w:rsidRPr="00BC1B23">
        <w:rPr>
          <w:rFonts w:ascii="Pericles" w:hAnsi="Pericles"/>
          <w:b/>
          <w:i/>
        </w:rPr>
        <w:t>serious</w:t>
      </w:r>
      <w:r w:rsidRPr="00BC1B23">
        <w:rPr>
          <w:rFonts w:ascii="Pericles" w:hAnsi="Pericles"/>
          <w:i/>
        </w:rPr>
        <w:t xml:space="preserve"> </w:t>
      </w:r>
      <w:r w:rsidRPr="00BC1B23">
        <w:rPr>
          <w:rFonts w:ascii="Pericles" w:hAnsi="Pericles"/>
          <w:b/>
          <w:i/>
        </w:rPr>
        <w:t>firepower</w:t>
      </w:r>
      <w:r w:rsidRPr="00BC1B23">
        <w:rPr>
          <w:rFonts w:ascii="Pericles" w:hAnsi="Pericles"/>
        </w:rPr>
        <w:t>. Choose your side, and prepare to enter the battlefield.</w:t>
      </w:r>
      <w:r w:rsidRPr="00BC1B23">
        <w:rPr>
          <w:rFonts w:ascii="Pericles" w:hAnsi="Pericles"/>
        </w:rPr>
        <w:br w:type="page"/>
      </w:r>
    </w:p>
    <w:p w:rsidR="004F6280" w:rsidRPr="00BC1B23" w:rsidRDefault="004F6280" w:rsidP="004F6280">
      <w:pPr>
        <w:pStyle w:val="Title"/>
        <w:rPr>
          <w:rFonts w:ascii="Pericles" w:hAnsi="Pericles"/>
        </w:rPr>
      </w:pPr>
      <w:bookmarkStart w:id="7" w:name="_Toc322973477"/>
      <w:r w:rsidRPr="00BC1B23">
        <w:rPr>
          <w:rFonts w:ascii="Pericles" w:hAnsi="Pericles"/>
        </w:rPr>
        <w:lastRenderedPageBreak/>
        <w:t>Gameplay</w:t>
      </w:r>
      <w:bookmarkEnd w:id="7"/>
    </w:p>
    <w:p w:rsidR="00410A93" w:rsidRPr="00BC1B23" w:rsidRDefault="004F6280" w:rsidP="004F6280">
      <w:pPr>
        <w:rPr>
          <w:rFonts w:ascii="Pericles" w:hAnsi="Pericles"/>
        </w:rPr>
      </w:pPr>
      <w:r w:rsidRPr="00BC1B23">
        <w:rPr>
          <w:rFonts w:ascii="Pericles" w:hAnsi="Pericles"/>
        </w:rPr>
        <w:t xml:space="preserve">From the main title screen, selecting the options will start one of two modes: Singleplayer and Multiplayer. </w:t>
      </w:r>
    </w:p>
    <w:p w:rsidR="00410A93" w:rsidRPr="00BC1B23" w:rsidRDefault="00410A93" w:rsidP="004F6280">
      <w:pPr>
        <w:rPr>
          <w:rFonts w:ascii="Pericles" w:hAnsi="Pericles"/>
        </w:rPr>
      </w:pPr>
    </w:p>
    <w:p w:rsidR="00410A93" w:rsidRPr="00BC1B23" w:rsidRDefault="004F6280" w:rsidP="004F6280">
      <w:pPr>
        <w:rPr>
          <w:rFonts w:ascii="Pericles" w:hAnsi="Pericles"/>
        </w:rPr>
      </w:pPr>
      <w:r w:rsidRPr="00BC1B23">
        <w:rPr>
          <w:rFonts w:ascii="Pericles" w:hAnsi="Pericles"/>
        </w:rPr>
        <w:t xml:space="preserve">In singleplayer, the player controls the wyrm to eat all of the prey and advance through the levels. </w:t>
      </w:r>
    </w:p>
    <w:p w:rsidR="00410A93" w:rsidRPr="00BC1B23" w:rsidRDefault="00410A93" w:rsidP="004F6280">
      <w:pPr>
        <w:rPr>
          <w:rFonts w:ascii="Pericles" w:hAnsi="Pericles"/>
        </w:rPr>
      </w:pPr>
    </w:p>
    <w:p w:rsidR="004F6280" w:rsidRPr="00BC1B23" w:rsidRDefault="004F6280" w:rsidP="004F6280">
      <w:pPr>
        <w:rPr>
          <w:rFonts w:ascii="Pericles" w:hAnsi="Pericles"/>
        </w:rPr>
      </w:pPr>
      <w:r w:rsidRPr="00BC1B23">
        <w:rPr>
          <w:rFonts w:ascii="Pericles" w:hAnsi="Pericles"/>
        </w:rPr>
        <w:t>In multiplayer mode, two players compete head</w:t>
      </w:r>
      <w:r w:rsidR="000347D5" w:rsidRPr="000347D5">
        <w:rPr>
          <w:rFonts w:ascii="Arial" w:hAnsi="Arial"/>
        </w:rPr>
        <w:t>-</w:t>
      </w:r>
      <w:r w:rsidRPr="00BC1B23">
        <w:rPr>
          <w:rFonts w:ascii="Pericles" w:hAnsi="Pericles"/>
        </w:rPr>
        <w:t>to</w:t>
      </w:r>
      <w:r w:rsidR="000347D5" w:rsidRPr="000347D5">
        <w:rPr>
          <w:rFonts w:ascii="Arial" w:hAnsi="Arial"/>
        </w:rPr>
        <w:t>-</w:t>
      </w:r>
      <w:r w:rsidRPr="00BC1B23">
        <w:rPr>
          <w:rFonts w:ascii="Pericles" w:hAnsi="Pericles"/>
        </w:rPr>
        <w:t>head in a battle for survival. One player will control the wyrm, whilst the other will control the human encampment.</w:t>
      </w:r>
    </w:p>
    <w:p w:rsidR="004F6280" w:rsidRPr="000347D5" w:rsidRDefault="004F6280" w:rsidP="004F6280">
      <w:pPr>
        <w:pStyle w:val="Heading1"/>
        <w:rPr>
          <w:rFonts w:ascii="Pericles" w:hAnsi="Pericles"/>
          <w:sz w:val="36"/>
          <w:szCs w:val="36"/>
        </w:rPr>
      </w:pPr>
      <w:bookmarkStart w:id="8" w:name="_Toc322973478"/>
      <w:r w:rsidRPr="000347D5">
        <w:rPr>
          <w:rFonts w:ascii="Pericles" w:hAnsi="Pericles"/>
          <w:sz w:val="36"/>
          <w:szCs w:val="36"/>
        </w:rPr>
        <w:t>Singleplayer</w:t>
      </w:r>
      <w:bookmarkEnd w:id="8"/>
    </w:p>
    <w:p w:rsidR="005861B1" w:rsidRPr="00BC1B23" w:rsidRDefault="004F6280" w:rsidP="004F6280">
      <w:pPr>
        <w:rPr>
          <w:rFonts w:ascii="Pericles" w:hAnsi="Pericles"/>
        </w:rPr>
      </w:pPr>
      <w:r w:rsidRPr="00BC1B23">
        <w:rPr>
          <w:rFonts w:ascii="Pericles" w:hAnsi="Pericles"/>
        </w:rPr>
        <w:t xml:space="preserve">In singleplayer mode, the player controls the wyrm via the keyboard. There are 10 levels of increasing difficulty for the wyrm to complete. When all levels are complete, the game is over and the player has won. If the wyrm’s health is depleted before the levels are completed, the game is over and the player has lost. </w:t>
      </w:r>
    </w:p>
    <w:p w:rsidR="004F6280" w:rsidRPr="000347D5" w:rsidRDefault="005861B1" w:rsidP="00526305">
      <w:pPr>
        <w:pStyle w:val="Heading2"/>
        <w:rPr>
          <w:rStyle w:val="SubtleEmphasis"/>
          <w:rFonts w:ascii="Pericles" w:hAnsi="Pericles"/>
          <w:b w:val="0"/>
          <w:i w:val="0"/>
          <w:sz w:val="28"/>
          <w:szCs w:val="28"/>
        </w:rPr>
      </w:pPr>
      <w:r w:rsidRPr="00BC1B23">
        <w:rPr>
          <w:rFonts w:ascii="Pericles" w:hAnsi="Pericles"/>
        </w:rPr>
        <w:br w:type="page"/>
      </w:r>
      <w:bookmarkStart w:id="9" w:name="_Toc322973479"/>
      <w:r w:rsidR="004F6280" w:rsidRPr="000347D5">
        <w:rPr>
          <w:rFonts w:ascii="Pericles" w:hAnsi="Pericles"/>
          <w:i/>
          <w:sz w:val="28"/>
          <w:szCs w:val="28"/>
        </w:rPr>
        <w:lastRenderedPageBreak/>
        <w:t>In</w:t>
      </w:r>
      <w:r w:rsidR="000347D5" w:rsidRPr="000347D5">
        <w:rPr>
          <w:rFonts w:ascii="Arial" w:hAnsi="Arial"/>
          <w:i/>
          <w:sz w:val="28"/>
          <w:szCs w:val="28"/>
        </w:rPr>
        <w:t>-</w:t>
      </w:r>
      <w:r w:rsidR="004F6280" w:rsidRPr="000347D5">
        <w:rPr>
          <w:rFonts w:ascii="Pericles" w:hAnsi="Pericles"/>
          <w:i/>
          <w:sz w:val="28"/>
          <w:szCs w:val="28"/>
        </w:rPr>
        <w:t>game Controls</w:t>
      </w:r>
      <w:bookmarkEnd w:id="9"/>
    </w:p>
    <w:p w:rsidR="004F6280" w:rsidRPr="00BC1B23" w:rsidRDefault="004F6280" w:rsidP="004F6280">
      <w:pPr>
        <w:rPr>
          <w:rStyle w:val="SubtleEmphasis"/>
          <w:rFonts w:ascii="Pericles" w:hAnsi="Pericles"/>
          <w:i w:val="0"/>
          <w:color w:val="auto"/>
        </w:rPr>
      </w:pPr>
      <w:r w:rsidRPr="00BC1B23">
        <w:rPr>
          <w:rStyle w:val="SubtleEmphasis"/>
          <w:rFonts w:ascii="Pericles" w:hAnsi="Pericles"/>
          <w:i w:val="0"/>
          <w:color w:val="auto"/>
        </w:rPr>
        <w:t>The player is granted full control of the wyrm while the wyrm is in the ground. Once airborne, control of the wyrm is limited.</w:t>
      </w:r>
    </w:p>
    <w:p w:rsidR="005861B1" w:rsidRPr="00BC1B23" w:rsidRDefault="005861B1" w:rsidP="004F6280">
      <w:pPr>
        <w:rPr>
          <w:rStyle w:val="SubtleEmphasis"/>
          <w:rFonts w:ascii="Pericles" w:hAnsi="Pericles"/>
          <w:i w:val="0"/>
          <w:color w:val="auto"/>
        </w:rPr>
      </w:pPr>
    </w:p>
    <w:p w:rsidR="005861B1" w:rsidRPr="00BC1B23" w:rsidRDefault="00F96141" w:rsidP="004F6280">
      <w:pPr>
        <w:rPr>
          <w:rStyle w:val="SubtleEmphasis"/>
          <w:rFonts w:ascii="Pericles" w:hAnsi="Pericles"/>
          <w:i w:val="0"/>
          <w:color w:val="auto"/>
        </w:rPr>
      </w:pPr>
      <w:r w:rsidRPr="00BC1B23">
        <w:rPr>
          <w:rFonts w:ascii="Pericles" w:hAnsi="Pericles"/>
          <w:iCs/>
          <w:noProof/>
          <w:color w:val="FF0000"/>
        </w:rPr>
        <w:drawing>
          <wp:anchor distT="0" distB="0" distL="114300" distR="114300" simplePos="0" relativeHeight="251667968" behindDoc="1" locked="0" layoutInCell="1" allowOverlap="1">
            <wp:simplePos x="0" y="0"/>
            <wp:positionH relativeFrom="page">
              <wp:posOffset>1597025</wp:posOffset>
            </wp:positionH>
            <wp:positionV relativeFrom="page">
              <wp:posOffset>1873885</wp:posOffset>
            </wp:positionV>
            <wp:extent cx="1539875" cy="1071245"/>
            <wp:effectExtent l="0" t="0" r="3175" b="0"/>
            <wp:wrapTight wrapText="bothSides">
              <wp:wrapPolygon edited="0">
                <wp:start x="0" y="0"/>
                <wp:lineTo x="0" y="21126"/>
                <wp:lineTo x="21377" y="21126"/>
                <wp:lineTo x="213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9875" cy="1071245"/>
                    </a:xfrm>
                    <a:prstGeom prst="rect">
                      <a:avLst/>
                    </a:prstGeom>
                    <a:noFill/>
                    <a:ln>
                      <a:noFill/>
                    </a:ln>
                  </pic:spPr>
                </pic:pic>
              </a:graphicData>
            </a:graphic>
          </wp:anchor>
        </w:drawing>
      </w:r>
    </w:p>
    <w:p w:rsidR="005861B1" w:rsidRPr="00BC1B23" w:rsidRDefault="005861B1" w:rsidP="004F6280">
      <w:pPr>
        <w:rPr>
          <w:rStyle w:val="SubtleEmphasis"/>
          <w:rFonts w:ascii="Pericles" w:hAnsi="Pericles"/>
          <w:i w:val="0"/>
          <w:color w:val="auto"/>
        </w:rPr>
      </w:pPr>
    </w:p>
    <w:p w:rsidR="005861B1" w:rsidRPr="00BC1B23" w:rsidRDefault="005861B1" w:rsidP="004F6280">
      <w:pPr>
        <w:rPr>
          <w:rStyle w:val="SubtleEmphasis"/>
          <w:rFonts w:ascii="Pericles" w:hAnsi="Pericles"/>
          <w:i w:val="0"/>
          <w:color w:val="auto"/>
        </w:rPr>
      </w:pPr>
    </w:p>
    <w:p w:rsidR="005861B1" w:rsidRPr="00BC1B23" w:rsidRDefault="005861B1" w:rsidP="004F6280">
      <w:pPr>
        <w:rPr>
          <w:rStyle w:val="SubtleEmphasis"/>
          <w:rFonts w:ascii="Pericles" w:hAnsi="Pericles"/>
          <w:i w:val="0"/>
          <w:color w:val="FF0000"/>
        </w:rPr>
      </w:pPr>
    </w:p>
    <w:p w:rsidR="00F96141" w:rsidRPr="00BC1B23" w:rsidRDefault="00F96141" w:rsidP="004F6280">
      <w:pPr>
        <w:rPr>
          <w:rStyle w:val="SubtleEmphasis"/>
          <w:rFonts w:ascii="Pericles" w:hAnsi="Pericles"/>
          <w:i w:val="0"/>
          <w:color w:val="FF0000"/>
        </w:rPr>
      </w:pPr>
    </w:p>
    <w:p w:rsidR="00F96141" w:rsidRPr="00BC1B23" w:rsidRDefault="00F96141" w:rsidP="004F6280">
      <w:pPr>
        <w:rPr>
          <w:rStyle w:val="SubtleEmphasis"/>
          <w:rFonts w:ascii="Pericles" w:hAnsi="Pericles"/>
          <w:i w:val="0"/>
          <w:color w:val="FF0000"/>
        </w:rPr>
      </w:pPr>
    </w:p>
    <w:p w:rsidR="004F6280" w:rsidRPr="00BC1B23" w:rsidRDefault="005861B1" w:rsidP="004F6280">
      <w:pPr>
        <w:rPr>
          <w:rStyle w:val="SubtleEmphasis"/>
          <w:rFonts w:ascii="Pericles" w:hAnsi="Pericles"/>
          <w:i w:val="0"/>
          <w:color w:val="auto"/>
        </w:rPr>
      </w:pPr>
      <w:r w:rsidRPr="00BC1B23">
        <w:rPr>
          <w:rStyle w:val="SubtleEmphasis"/>
          <w:rFonts w:ascii="Pericles" w:hAnsi="Pericles"/>
          <w:i w:val="0"/>
          <w:color w:val="FF0000"/>
        </w:rPr>
        <w:t>1</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Accelerates the wyrm in its current direction.</w:t>
      </w:r>
    </w:p>
    <w:p w:rsidR="005861B1" w:rsidRPr="00BC1B23" w:rsidRDefault="005861B1" w:rsidP="004F6280">
      <w:pPr>
        <w:rPr>
          <w:rStyle w:val="SubtleEmphasis"/>
          <w:rFonts w:ascii="Pericles" w:hAnsi="Pericles"/>
          <w:i w:val="0"/>
          <w:color w:val="auto"/>
        </w:rPr>
      </w:pPr>
      <w:r w:rsidRPr="00BC1B23">
        <w:rPr>
          <w:rStyle w:val="SubtleEmphasis"/>
          <w:rFonts w:ascii="Pericles" w:hAnsi="Pericles"/>
          <w:i w:val="0"/>
          <w:color w:val="FF0000"/>
        </w:rPr>
        <w:t>2, 3</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Turns the wyrm clockwise or counterclockwise</w:t>
      </w:r>
      <w:r w:rsidRPr="00BC1B23">
        <w:rPr>
          <w:rStyle w:val="SubtleEmphasis"/>
          <w:rFonts w:ascii="Pericles" w:hAnsi="Pericles"/>
          <w:i w:val="0"/>
          <w:color w:val="auto"/>
        </w:rPr>
        <w:t>, respectively</w:t>
      </w:r>
    </w:p>
    <w:p w:rsidR="005861B1" w:rsidRPr="00BC1B23" w:rsidRDefault="005861B1">
      <w:pPr>
        <w:rPr>
          <w:rStyle w:val="SubtleEmphasis"/>
          <w:rFonts w:ascii="Pericles" w:hAnsi="Pericles"/>
          <w:i w:val="0"/>
          <w:color w:val="auto"/>
        </w:rPr>
      </w:pPr>
      <w:r w:rsidRPr="00BC1B23">
        <w:rPr>
          <w:rStyle w:val="SubtleEmphasis"/>
          <w:rFonts w:ascii="Pericles" w:hAnsi="Pericles"/>
          <w:i w:val="0"/>
          <w:color w:val="auto"/>
        </w:rPr>
        <w:br w:type="page"/>
      </w:r>
    </w:p>
    <w:p w:rsidR="005861B1" w:rsidRPr="00BC1B23" w:rsidRDefault="00F96141" w:rsidP="004F6280">
      <w:pPr>
        <w:rPr>
          <w:rStyle w:val="SubtleEmphasis"/>
          <w:rFonts w:ascii="Pericles" w:hAnsi="Pericles"/>
          <w:i w:val="0"/>
          <w:color w:val="auto"/>
        </w:rPr>
      </w:pPr>
      <w:r w:rsidRPr="00BC1B23">
        <w:rPr>
          <w:rFonts w:ascii="Pericles" w:hAnsi="Pericles"/>
          <w:iCs/>
          <w:noProof/>
        </w:rPr>
        <w:lastRenderedPageBreak/>
        <w:drawing>
          <wp:anchor distT="0" distB="0" distL="114300" distR="114300" simplePos="0" relativeHeight="251668992" behindDoc="1" locked="0" layoutInCell="1" allowOverlap="1">
            <wp:simplePos x="0" y="0"/>
            <wp:positionH relativeFrom="page">
              <wp:posOffset>576580</wp:posOffset>
            </wp:positionH>
            <wp:positionV relativeFrom="page">
              <wp:posOffset>420370</wp:posOffset>
            </wp:positionV>
            <wp:extent cx="3715385" cy="1751965"/>
            <wp:effectExtent l="0" t="0" r="0" b="635"/>
            <wp:wrapTight wrapText="bothSides">
              <wp:wrapPolygon edited="0">
                <wp:start x="0" y="0"/>
                <wp:lineTo x="0" y="21373"/>
                <wp:lineTo x="21486" y="21373"/>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5385" cy="1751965"/>
                    </a:xfrm>
                    <a:prstGeom prst="rect">
                      <a:avLst/>
                    </a:prstGeom>
                    <a:noFill/>
                    <a:ln>
                      <a:noFill/>
                    </a:ln>
                  </pic:spPr>
                </pic:pic>
              </a:graphicData>
            </a:graphic>
          </wp:anchor>
        </w:drawing>
      </w:r>
    </w:p>
    <w:p w:rsidR="005861B1" w:rsidRPr="00BC1B23" w:rsidRDefault="005861B1" w:rsidP="005861B1">
      <w:pPr>
        <w:rPr>
          <w:rStyle w:val="SubtleEmphasis"/>
          <w:rFonts w:ascii="Pericles" w:hAnsi="Pericles"/>
          <w:i w:val="0"/>
          <w:color w:val="auto"/>
        </w:rPr>
      </w:pPr>
      <w:r w:rsidRPr="00BC1B23">
        <w:rPr>
          <w:rStyle w:val="SubtleEmphasis"/>
          <w:rFonts w:ascii="Pericles" w:hAnsi="Pericles"/>
          <w:i w:val="0"/>
          <w:color w:val="FF0000"/>
        </w:rPr>
        <w:t>1</w:t>
      </w:r>
      <w:r w:rsidRPr="00BC1B23">
        <w:rPr>
          <w:rStyle w:val="SubtleEmphasis"/>
          <w:rFonts w:ascii="Pericles" w:hAnsi="Pericles"/>
          <w:i w:val="0"/>
          <w:color w:val="auto"/>
        </w:rPr>
        <w:t xml:space="preserve"> </w:t>
      </w:r>
      <w:r w:rsidRPr="00BC1B23">
        <w:rPr>
          <w:rStyle w:val="SubtleEmphasis"/>
          <w:rFonts w:ascii="Arial" w:hAnsi="Arial" w:cs="Arial"/>
          <w:i w:val="0"/>
          <w:color w:val="auto"/>
        </w:rPr>
        <w:t>–</w:t>
      </w:r>
      <w:r w:rsidRPr="00BC1B23">
        <w:rPr>
          <w:rStyle w:val="SubtleEmphasis"/>
          <w:rFonts w:ascii="Pericles" w:hAnsi="Pericles"/>
          <w:i w:val="0"/>
          <w:color w:val="auto"/>
        </w:rPr>
        <w:t xml:space="preserve"> Pauses the game and displays the Pause </w:t>
      </w:r>
      <w:r w:rsidR="00D001F1" w:rsidRPr="00BC1B23">
        <w:rPr>
          <w:rStyle w:val="SubtleEmphasis"/>
          <w:rFonts w:ascii="Pericles" w:hAnsi="Pericles"/>
          <w:i w:val="0"/>
          <w:color w:val="auto"/>
        </w:rPr>
        <w:t>menu (see the Pause Menu section</w:t>
      </w:r>
      <w:r w:rsidRPr="00BC1B23">
        <w:rPr>
          <w:rStyle w:val="SubtleEmphasis"/>
          <w:rFonts w:ascii="Pericles" w:hAnsi="Pericles"/>
          <w:i w:val="0"/>
          <w:color w:val="auto"/>
        </w:rPr>
        <w:t>).</w:t>
      </w:r>
    </w:p>
    <w:p w:rsidR="004F6280" w:rsidRPr="00BC1B23" w:rsidRDefault="005861B1" w:rsidP="004F6280">
      <w:pPr>
        <w:rPr>
          <w:rStyle w:val="SubtleEmphasis"/>
          <w:rFonts w:ascii="Pericles" w:hAnsi="Pericles"/>
          <w:i w:val="0"/>
          <w:color w:val="auto"/>
        </w:rPr>
      </w:pPr>
      <w:r w:rsidRPr="00BC1B23">
        <w:rPr>
          <w:rStyle w:val="SubtleEmphasis"/>
          <w:rFonts w:ascii="Pericles" w:hAnsi="Pericles"/>
          <w:i w:val="0"/>
          <w:color w:val="FF0000"/>
        </w:rPr>
        <w:t>2</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Pauses the game and accesses the Upgrade menu (see the Upgrades section).</w:t>
      </w:r>
      <w:r w:rsidR="004A3B2A" w:rsidRPr="00BC1B23">
        <w:rPr>
          <w:rStyle w:val="SubtleEmphasis"/>
          <w:rFonts w:ascii="Pericles" w:hAnsi="Pericles"/>
          <w:i w:val="0"/>
          <w:color w:val="auto"/>
        </w:rPr>
        <w:t xml:space="preserve"> This menu is only available in single</w:t>
      </w:r>
      <w:r w:rsidR="000347D5" w:rsidRPr="000347D5">
        <w:rPr>
          <w:rStyle w:val="SubtleEmphasis"/>
          <w:rFonts w:ascii="Arial" w:hAnsi="Arial"/>
          <w:i w:val="0"/>
          <w:color w:val="auto"/>
        </w:rPr>
        <w:t>-</w:t>
      </w:r>
      <w:r w:rsidR="004A3B2A" w:rsidRPr="00BC1B23">
        <w:rPr>
          <w:rStyle w:val="SubtleEmphasis"/>
          <w:rFonts w:ascii="Pericles" w:hAnsi="Pericles"/>
          <w:i w:val="0"/>
          <w:color w:val="auto"/>
        </w:rPr>
        <w:t>player.</w:t>
      </w:r>
    </w:p>
    <w:p w:rsidR="0023673C" w:rsidRPr="00BC1B23" w:rsidRDefault="005861B1" w:rsidP="005861B1">
      <w:pPr>
        <w:rPr>
          <w:rStyle w:val="SubtleEmphasis"/>
          <w:rFonts w:ascii="Pericles" w:hAnsi="Pericles"/>
          <w:i w:val="0"/>
          <w:color w:val="auto"/>
        </w:rPr>
      </w:pPr>
      <w:r w:rsidRPr="00BC1B23">
        <w:rPr>
          <w:rStyle w:val="SubtleEmphasis"/>
          <w:rFonts w:ascii="Pericles" w:hAnsi="Pericles"/>
          <w:i w:val="0"/>
          <w:color w:val="FF0000"/>
        </w:rPr>
        <w:t>3</w:t>
      </w:r>
      <w:r w:rsidRPr="00BC1B23">
        <w:rPr>
          <w:rStyle w:val="SubtleEmphasis"/>
          <w:rFonts w:ascii="Pericles" w:hAnsi="Pericles"/>
          <w:i w:val="0"/>
          <w:color w:val="auto"/>
        </w:rPr>
        <w:t xml:space="preserve"> </w:t>
      </w:r>
      <w:r w:rsidRPr="00BC1B23">
        <w:rPr>
          <w:rStyle w:val="SubtleEmphasis"/>
          <w:rFonts w:ascii="Arial" w:hAnsi="Arial" w:cs="Arial"/>
          <w:i w:val="0"/>
          <w:color w:val="auto"/>
        </w:rPr>
        <w:t>–</w:t>
      </w:r>
      <w:r w:rsidRPr="00BC1B23">
        <w:rPr>
          <w:rStyle w:val="SubtleEmphasis"/>
          <w:rFonts w:ascii="Pericles" w:hAnsi="Pericles"/>
          <w:i w:val="0"/>
          <w:color w:val="auto"/>
        </w:rPr>
        <w:t xml:space="preserve"> Allows the wyrm to sprint temporarily. This drains the stamina bar, which recharges when not sprinting.</w:t>
      </w:r>
    </w:p>
    <w:p w:rsidR="004F6280" w:rsidRPr="000347D5" w:rsidRDefault="0023673C" w:rsidP="00526305">
      <w:pPr>
        <w:pStyle w:val="Heading2"/>
        <w:rPr>
          <w:rStyle w:val="SubtleEmphasis"/>
          <w:rFonts w:ascii="Pericles" w:hAnsi="Pericles"/>
          <w:i w:val="0"/>
          <w:color w:val="auto"/>
          <w:sz w:val="28"/>
          <w:szCs w:val="28"/>
        </w:rPr>
      </w:pPr>
      <w:r w:rsidRPr="00BC1B23">
        <w:rPr>
          <w:rStyle w:val="SubtleEmphasis"/>
          <w:rFonts w:ascii="Pericles" w:hAnsi="Pericles"/>
          <w:i w:val="0"/>
          <w:color w:val="auto"/>
        </w:rPr>
        <w:br w:type="page"/>
      </w:r>
      <w:bookmarkStart w:id="10" w:name="_Toc322973480"/>
      <w:r w:rsidR="00526305" w:rsidRPr="000347D5">
        <w:rPr>
          <w:rFonts w:ascii="Pericles" w:hAnsi="Pericles"/>
          <w:i/>
          <w:noProof/>
          <w:sz w:val="28"/>
          <w:szCs w:val="28"/>
        </w:rPr>
        <w:lastRenderedPageBreak/>
        <w:drawing>
          <wp:anchor distT="0" distB="0" distL="114300" distR="114300" simplePos="0" relativeHeight="251670016" behindDoc="1" locked="0" layoutInCell="1" allowOverlap="1">
            <wp:simplePos x="0" y="0"/>
            <wp:positionH relativeFrom="page">
              <wp:posOffset>586105</wp:posOffset>
            </wp:positionH>
            <wp:positionV relativeFrom="page">
              <wp:posOffset>1055370</wp:posOffset>
            </wp:positionV>
            <wp:extent cx="3705860" cy="2078990"/>
            <wp:effectExtent l="0" t="0" r="8890" b="0"/>
            <wp:wrapTight wrapText="bothSides">
              <wp:wrapPolygon edited="0">
                <wp:start x="0" y="0"/>
                <wp:lineTo x="0" y="21376"/>
                <wp:lineTo x="21541" y="21376"/>
                <wp:lineTo x="215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5860" cy="2078990"/>
                    </a:xfrm>
                    <a:prstGeom prst="rect">
                      <a:avLst/>
                    </a:prstGeom>
                    <a:noFill/>
                    <a:ln>
                      <a:noFill/>
                    </a:ln>
                  </pic:spPr>
                </pic:pic>
              </a:graphicData>
            </a:graphic>
          </wp:anchor>
        </w:drawing>
      </w:r>
      <w:r w:rsidR="004F6280" w:rsidRPr="000347D5">
        <w:rPr>
          <w:rFonts w:ascii="Pericles" w:hAnsi="Pericles"/>
          <w:i/>
          <w:sz w:val="28"/>
          <w:szCs w:val="28"/>
        </w:rPr>
        <w:t>Upgrade Menu</w:t>
      </w:r>
      <w:bookmarkEnd w:id="10"/>
    </w:p>
    <w:p w:rsidR="00D001F1" w:rsidRPr="00BC1B23" w:rsidRDefault="004F6280" w:rsidP="004F6280">
      <w:pPr>
        <w:rPr>
          <w:rStyle w:val="SubtleEmphasis"/>
          <w:rFonts w:ascii="Pericles" w:hAnsi="Pericles"/>
          <w:i w:val="0"/>
          <w:color w:val="auto"/>
        </w:rPr>
      </w:pPr>
      <w:r w:rsidRPr="00BC1B23">
        <w:rPr>
          <w:rStyle w:val="SubtleEmphasis"/>
          <w:rFonts w:ascii="Pericles" w:hAnsi="Pericles"/>
          <w:i w:val="0"/>
          <w:color w:val="auto"/>
        </w:rPr>
        <w:t>Use the arrow keys to select the appropriate upgrade option. Pressing enter will purchase the selected upgrade. Note that each upgrade costs meat points, which are acquired by consuming prey. The price of these upgrades increases with subsequent purchases. Pressing U will exit the upgrade screen.</w:t>
      </w:r>
      <w:r w:rsidR="004A3B2A" w:rsidRPr="00BC1B23">
        <w:rPr>
          <w:rStyle w:val="SubtleEmphasis"/>
          <w:rFonts w:ascii="Pericles" w:hAnsi="Pericles"/>
          <w:i w:val="0"/>
          <w:color w:val="auto"/>
        </w:rPr>
        <w:t xml:space="preserve"> Note that in multiplayer mode (see Multiplayer section, pg </w:t>
      </w:r>
      <w:r w:rsidR="00A53FFE" w:rsidRPr="00BC1B23">
        <w:rPr>
          <w:rStyle w:val="SubtleEmphasis"/>
          <w:rFonts w:ascii="Pericles" w:hAnsi="Pericles"/>
          <w:i w:val="0"/>
          <w:color w:val="auto"/>
        </w:rPr>
        <w:t>7</w:t>
      </w:r>
      <w:r w:rsidR="004A3B2A" w:rsidRPr="00BC1B23">
        <w:rPr>
          <w:rStyle w:val="SubtleEmphasis"/>
          <w:rFonts w:ascii="Pericles" w:hAnsi="Pericles"/>
          <w:i w:val="0"/>
          <w:color w:val="auto"/>
        </w:rPr>
        <w:t>), press 1, 2, 3, or 4, to purchase the corresponding upgrade for the wyrm player.</w:t>
      </w:r>
    </w:p>
    <w:p w:rsidR="004F6280"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br w:type="page"/>
      </w:r>
      <w:r w:rsidR="00A53FFE" w:rsidRPr="00BC1B23">
        <w:rPr>
          <w:rStyle w:val="SubtleEmphasis"/>
          <w:rFonts w:ascii="Pericles" w:hAnsi="Pericles"/>
          <w:b/>
          <w:i w:val="0"/>
          <w:color w:val="auto"/>
        </w:rPr>
        <w:lastRenderedPageBreak/>
        <w:t xml:space="preserve">1. </w:t>
      </w:r>
      <w:r w:rsidR="004F6280" w:rsidRPr="00BC1B23">
        <w:rPr>
          <w:rStyle w:val="SubtleEmphasis"/>
          <w:rFonts w:ascii="Pericles" w:hAnsi="Pericles"/>
          <w:b/>
          <w:i w:val="0"/>
          <w:color w:val="auto"/>
        </w:rPr>
        <w:t>Metabolism Boost</w:t>
      </w:r>
      <w:r w:rsidR="004F6280" w:rsidRPr="00BC1B23">
        <w:rPr>
          <w:rStyle w:val="SubtleEmphasis"/>
          <w:rFonts w:ascii="Pericles" w:hAnsi="Pericles"/>
          <w:i w:val="0"/>
          <w:color w:val="auto"/>
        </w:rPr>
        <w:t xml:space="preserve"> (Health Regeneration)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will heal 25% of the wyrm</w:t>
      </w:r>
      <w:r w:rsidR="004F6280" w:rsidRPr="00BC1B23">
        <w:rPr>
          <w:rStyle w:val="SubtleEmphasis"/>
          <w:rFonts w:ascii="Pericles" w:hAnsi="Pericles" w:cs="Pericles"/>
          <w:i w:val="0"/>
          <w:color w:val="auto"/>
        </w:rPr>
        <w:t>’</w:t>
      </w:r>
      <w:r w:rsidR="004F6280" w:rsidRPr="00BC1B23">
        <w:rPr>
          <w:rStyle w:val="SubtleEmphasis"/>
          <w:rFonts w:ascii="Pericles" w:hAnsi="Pericles"/>
          <w:i w:val="0"/>
          <w:color w:val="auto"/>
        </w:rPr>
        <w:t>s maximum health over a period of 10 seconds. Multiple boosts can be purchased at a time, up to a maximum of a full heal. A fully healthy wyrm may not purchase a boost.</w:t>
      </w:r>
    </w:p>
    <w:p w:rsidR="004F6280"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2. </w:t>
      </w:r>
      <w:r w:rsidR="004F6280" w:rsidRPr="00BC1B23">
        <w:rPr>
          <w:rStyle w:val="SubtleEmphasis"/>
          <w:rFonts w:ascii="Pericles" w:hAnsi="Pericles"/>
          <w:b/>
          <w:i w:val="0"/>
          <w:color w:val="auto"/>
        </w:rPr>
        <w:t xml:space="preserve">Fat Tissue </w:t>
      </w:r>
      <w:r w:rsidR="004F6280" w:rsidRPr="00BC1B23">
        <w:rPr>
          <w:rStyle w:val="SubtleEmphasis"/>
          <w:rFonts w:ascii="Pericles" w:hAnsi="Pericles"/>
          <w:i w:val="0"/>
          <w:color w:val="auto"/>
        </w:rPr>
        <w:t xml:space="preserve">(Maximum Health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maximum health of the wyrm by 25 (starting value of 100), up to a limit</w:t>
      </w:r>
      <w:r w:rsidR="005A0E79">
        <w:rPr>
          <w:rStyle w:val="SubtleEmphasis"/>
          <w:rFonts w:ascii="Pericles" w:hAnsi="Pericles"/>
          <w:i w:val="0"/>
          <w:color w:val="auto"/>
        </w:rPr>
        <w:t xml:space="preserve"> of 500</w:t>
      </w:r>
      <w:r w:rsidR="004F6280" w:rsidRPr="00BC1B23">
        <w:rPr>
          <w:rStyle w:val="SubtleEmphasis"/>
          <w:rFonts w:ascii="Pericles" w:hAnsi="Pericles"/>
          <w:i w:val="0"/>
          <w:color w:val="auto"/>
        </w:rPr>
        <w:t>. Note that increasing the maximum health does not heal the wyrm.</w:t>
      </w:r>
    </w:p>
    <w:p w:rsidR="004F6280"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3. </w:t>
      </w:r>
      <w:r w:rsidR="004F6280" w:rsidRPr="00BC1B23">
        <w:rPr>
          <w:rStyle w:val="SubtleEmphasis"/>
          <w:rFonts w:ascii="Pericles" w:hAnsi="Pericles"/>
          <w:b/>
          <w:i w:val="0"/>
          <w:color w:val="auto"/>
        </w:rPr>
        <w:t xml:space="preserve">Muscle Vibration </w:t>
      </w:r>
      <w:r w:rsidR="004F6280" w:rsidRPr="00BC1B23">
        <w:rPr>
          <w:rStyle w:val="SubtleEmphasis"/>
          <w:rFonts w:ascii="Pericles" w:hAnsi="Pericles"/>
          <w:i w:val="0"/>
          <w:color w:val="auto"/>
        </w:rPr>
        <w:t xml:space="preserve">(Maximum Speed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maximum speed of the wyrm by 0.5 (starting value of 5), up to a limit</w:t>
      </w:r>
      <w:r w:rsidRPr="00BC1B23">
        <w:rPr>
          <w:rStyle w:val="SubtleEmphasis"/>
          <w:rFonts w:ascii="Pericles" w:hAnsi="Pericles"/>
          <w:i w:val="0"/>
          <w:color w:val="auto"/>
        </w:rPr>
        <w:t xml:space="preserve"> of 7</w:t>
      </w:r>
      <w:r w:rsidR="004F6280" w:rsidRPr="00BC1B23">
        <w:rPr>
          <w:rStyle w:val="SubtleEmphasis"/>
          <w:rFonts w:ascii="Pericles" w:hAnsi="Pericles"/>
          <w:i w:val="0"/>
          <w:color w:val="auto"/>
        </w:rPr>
        <w:t>.</w:t>
      </w:r>
    </w:p>
    <w:p w:rsidR="00D001F1"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4. </w:t>
      </w:r>
      <w:r w:rsidR="004F6280" w:rsidRPr="00BC1B23">
        <w:rPr>
          <w:rStyle w:val="SubtleEmphasis"/>
          <w:rFonts w:ascii="Pericles" w:hAnsi="Pericles"/>
          <w:b/>
          <w:i w:val="0"/>
          <w:color w:val="auto"/>
        </w:rPr>
        <w:t xml:space="preserve">Muscle Coiling </w:t>
      </w:r>
      <w:r w:rsidR="004F6280" w:rsidRPr="00BC1B23">
        <w:rPr>
          <w:rStyle w:val="SubtleEmphasis"/>
          <w:rFonts w:ascii="Pericles" w:hAnsi="Pericles"/>
          <w:i w:val="0"/>
          <w:color w:val="auto"/>
        </w:rPr>
        <w:t xml:space="preserve">(Sprint Duration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stamina bar by 50 (starting value of 200), up to a limit</w:t>
      </w:r>
      <w:r w:rsidRPr="00BC1B23">
        <w:rPr>
          <w:rStyle w:val="SubtleEmphasis"/>
          <w:rFonts w:ascii="Pericles" w:hAnsi="Pericles"/>
          <w:i w:val="0"/>
          <w:color w:val="auto"/>
        </w:rPr>
        <w:t xml:space="preserve"> of 500</w:t>
      </w:r>
      <w:r w:rsidR="004F6280" w:rsidRPr="00BC1B23">
        <w:rPr>
          <w:rStyle w:val="SubtleEmphasis"/>
          <w:rFonts w:ascii="Pericles" w:hAnsi="Pericles"/>
          <w:i w:val="0"/>
          <w:color w:val="auto"/>
        </w:rPr>
        <w:t>.</w:t>
      </w:r>
    </w:p>
    <w:p w:rsidR="004F6280" w:rsidRPr="000347D5" w:rsidRDefault="00D001F1" w:rsidP="00526305">
      <w:pPr>
        <w:pStyle w:val="Heading2"/>
        <w:rPr>
          <w:rFonts w:ascii="Pericles" w:hAnsi="Pericles"/>
          <w:iCs/>
          <w:sz w:val="28"/>
          <w:szCs w:val="28"/>
        </w:rPr>
      </w:pPr>
      <w:r w:rsidRPr="00BC1B23">
        <w:rPr>
          <w:rStyle w:val="SubtleEmphasis"/>
          <w:rFonts w:ascii="Pericles" w:hAnsi="Pericles"/>
          <w:i w:val="0"/>
          <w:color w:val="auto"/>
        </w:rPr>
        <w:br w:type="page"/>
      </w:r>
      <w:bookmarkStart w:id="11" w:name="_Toc322973481"/>
      <w:r w:rsidR="004F6280" w:rsidRPr="000347D5">
        <w:rPr>
          <w:rFonts w:ascii="Pericles" w:hAnsi="Pericles"/>
          <w:i/>
          <w:iCs/>
          <w:sz w:val="28"/>
          <w:szCs w:val="28"/>
        </w:rPr>
        <w:lastRenderedPageBreak/>
        <w:t>Pause Menu</w:t>
      </w:r>
      <w:bookmarkEnd w:id="11"/>
    </w:p>
    <w:p w:rsidR="00D001F1" w:rsidRPr="00BC1B23" w:rsidRDefault="00526305" w:rsidP="004F6280">
      <w:pPr>
        <w:rPr>
          <w:rStyle w:val="SubtleEmphasis"/>
          <w:rFonts w:ascii="Pericles" w:hAnsi="Pericles"/>
          <w:i w:val="0"/>
          <w:color w:val="auto"/>
        </w:rPr>
      </w:pPr>
      <w:r w:rsidRPr="00BC1B23">
        <w:rPr>
          <w:rFonts w:ascii="Pericles" w:hAnsi="Pericles"/>
          <w:iCs/>
          <w:noProof/>
        </w:rPr>
        <w:drawing>
          <wp:anchor distT="0" distB="0" distL="114300" distR="114300" simplePos="0" relativeHeight="251671040" behindDoc="1" locked="0" layoutInCell="1" allowOverlap="1">
            <wp:simplePos x="0" y="0"/>
            <wp:positionH relativeFrom="page">
              <wp:posOffset>687705</wp:posOffset>
            </wp:positionH>
            <wp:positionV relativeFrom="page">
              <wp:posOffset>1075055</wp:posOffset>
            </wp:positionV>
            <wp:extent cx="3700780" cy="2076450"/>
            <wp:effectExtent l="0" t="0" r="0" b="0"/>
            <wp:wrapTight wrapText="bothSides">
              <wp:wrapPolygon edited="0">
                <wp:start x="0" y="0"/>
                <wp:lineTo x="0" y="21402"/>
                <wp:lineTo x="21459" y="21402"/>
                <wp:lineTo x="214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0780" cy="2076450"/>
                    </a:xfrm>
                    <a:prstGeom prst="rect">
                      <a:avLst/>
                    </a:prstGeom>
                    <a:noFill/>
                    <a:ln>
                      <a:noFill/>
                    </a:ln>
                  </pic:spPr>
                </pic:pic>
              </a:graphicData>
            </a:graphic>
          </wp:anchor>
        </w:drawing>
      </w:r>
    </w:p>
    <w:p w:rsidR="004F6280" w:rsidRPr="00BC1B23" w:rsidRDefault="00F96141" w:rsidP="004F6280">
      <w:pPr>
        <w:rPr>
          <w:rStyle w:val="SubtleEmphasis"/>
          <w:rFonts w:ascii="Pericles" w:hAnsi="Pericles"/>
          <w:i w:val="0"/>
          <w:color w:val="auto"/>
        </w:rPr>
      </w:pPr>
      <w:r w:rsidRPr="00BC1B23">
        <w:rPr>
          <w:rStyle w:val="SubtleEmphasis"/>
          <w:rFonts w:ascii="Pericles" w:hAnsi="Pericles"/>
          <w:i w:val="0"/>
          <w:color w:val="auto"/>
        </w:rPr>
        <w:t xml:space="preserve">Use the arrow keys to navigate the </w:t>
      </w:r>
      <w:r w:rsidR="0023673C" w:rsidRPr="00BC1B23">
        <w:rPr>
          <w:rStyle w:val="SubtleEmphasis"/>
          <w:rFonts w:ascii="Pericles" w:hAnsi="Pericles"/>
          <w:i w:val="0"/>
          <w:color w:val="auto"/>
        </w:rPr>
        <w:t>pause menu.</w:t>
      </w:r>
      <w:r w:rsidR="00D001F1" w:rsidRPr="00BC1B23">
        <w:rPr>
          <w:rStyle w:val="SubtleEmphasis"/>
          <w:rFonts w:ascii="Pericles" w:hAnsi="Pericles"/>
          <w:i w:val="0"/>
          <w:color w:val="auto"/>
        </w:rPr>
        <w:t xml:space="preserve"> Press enter to select an option. The options are:</w:t>
      </w:r>
    </w:p>
    <w:p w:rsidR="00D001F1" w:rsidRPr="00BC1B23" w:rsidRDefault="00D001F1" w:rsidP="004F6280">
      <w:pPr>
        <w:rPr>
          <w:rStyle w:val="SubtleEmphasis"/>
          <w:rFonts w:ascii="Pericles" w:hAnsi="Pericles"/>
          <w:i w:val="0"/>
          <w:color w:val="auto"/>
        </w:rPr>
      </w:pP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1. </w:t>
      </w:r>
      <w:r w:rsidRPr="00BC1B23">
        <w:rPr>
          <w:rStyle w:val="SubtleEmphasis"/>
          <w:rFonts w:ascii="Pericles" w:hAnsi="Pericles"/>
          <w:b/>
          <w:i w:val="0"/>
          <w:color w:val="auto"/>
        </w:rPr>
        <w:t>Return to Game</w:t>
      </w:r>
      <w:r w:rsidRPr="00BC1B23">
        <w:rPr>
          <w:rStyle w:val="SubtleEmphasis"/>
          <w:rFonts w:ascii="Pericles" w:hAnsi="Pericles"/>
          <w:i w:val="0"/>
          <w:color w:val="auto"/>
        </w:rPr>
        <w:t>: This option will unpause the game. You can also press the Esc or P key again to unpause.</w:t>
      </w: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2. </w:t>
      </w:r>
      <w:r w:rsidRPr="00BC1B23">
        <w:rPr>
          <w:rStyle w:val="SubtleEmphasis"/>
          <w:rFonts w:ascii="Pericles" w:hAnsi="Pericles"/>
          <w:b/>
          <w:i w:val="0"/>
          <w:color w:val="auto"/>
        </w:rPr>
        <w:t xml:space="preserve">Quit to Main Menu: </w:t>
      </w:r>
      <w:r w:rsidRPr="00BC1B23">
        <w:rPr>
          <w:rStyle w:val="SubtleEmphasis"/>
          <w:rFonts w:ascii="Pericles" w:hAnsi="Pericles"/>
          <w:i w:val="0"/>
          <w:color w:val="auto"/>
        </w:rPr>
        <w:t>This option quits the current game and returns to the game’s main menu.</w:t>
      </w: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3. </w:t>
      </w:r>
      <w:r w:rsidRPr="00BC1B23">
        <w:rPr>
          <w:rStyle w:val="SubtleEmphasis"/>
          <w:rFonts w:ascii="Pericles" w:hAnsi="Pericles"/>
          <w:b/>
          <w:i w:val="0"/>
          <w:color w:val="auto"/>
        </w:rPr>
        <w:t>Quit to Desktop:</w:t>
      </w:r>
      <w:r w:rsidRPr="00BC1B23">
        <w:rPr>
          <w:rStyle w:val="SubtleEmphasis"/>
          <w:rFonts w:ascii="Pericles" w:hAnsi="Pericles"/>
          <w:i w:val="0"/>
          <w:color w:val="auto"/>
        </w:rPr>
        <w:t xml:space="preserve"> This option quits the game’s operation entirely.</w:t>
      </w:r>
    </w:p>
    <w:p w:rsidR="00D001F1" w:rsidRPr="00BC1B23" w:rsidRDefault="00D001F1">
      <w:pPr>
        <w:rPr>
          <w:rStyle w:val="SubtleEmphasis"/>
          <w:rFonts w:ascii="Pericles" w:hAnsi="Pericles"/>
          <w:i w:val="0"/>
          <w:color w:val="auto"/>
        </w:rPr>
      </w:pPr>
      <w:r w:rsidRPr="00BC1B23">
        <w:rPr>
          <w:rStyle w:val="SubtleEmphasis"/>
          <w:rFonts w:ascii="Pericles" w:hAnsi="Pericles"/>
          <w:i w:val="0"/>
          <w:color w:val="auto"/>
        </w:rPr>
        <w:br w:type="page"/>
      </w:r>
    </w:p>
    <w:p w:rsidR="004F6280" w:rsidRPr="000347D5" w:rsidRDefault="004F6280" w:rsidP="004F6280">
      <w:pPr>
        <w:pStyle w:val="Heading1"/>
        <w:rPr>
          <w:rFonts w:ascii="Pericles" w:hAnsi="Pericles"/>
          <w:sz w:val="36"/>
          <w:szCs w:val="36"/>
        </w:rPr>
      </w:pPr>
      <w:bookmarkStart w:id="12" w:name="_Toc322973482"/>
      <w:r w:rsidRPr="000347D5">
        <w:rPr>
          <w:rFonts w:ascii="Pericles" w:hAnsi="Pericles"/>
          <w:sz w:val="36"/>
          <w:szCs w:val="36"/>
        </w:rPr>
        <w:lastRenderedPageBreak/>
        <w:t>Multiplayer</w:t>
      </w:r>
      <w:bookmarkEnd w:id="12"/>
    </w:p>
    <w:p w:rsidR="00D001F1" w:rsidRPr="00BC1B23" w:rsidRDefault="004F6280" w:rsidP="004F6280">
      <w:pPr>
        <w:rPr>
          <w:rFonts w:ascii="Pericles" w:hAnsi="Pericles"/>
        </w:rPr>
      </w:pPr>
      <w:r w:rsidRPr="00BC1B23">
        <w:rPr>
          <w:rFonts w:ascii="Pericles" w:hAnsi="Pericles"/>
        </w:rPr>
        <w:t>In the multiplayer game mode, two players compete as the wyrm and the humans. The wyrm is controlled with the keyboard, and the humans are controlled using the mouse. The goal of the wyrm player is to destroy the human’s generator. The goal of the human player is to deplete the wyrm’s health. Whichever player reaches their goal first is determined to be the winner, and the game is over.</w:t>
      </w:r>
    </w:p>
    <w:p w:rsidR="004F6280" w:rsidRPr="00BC1B23" w:rsidRDefault="004F6280" w:rsidP="00526305">
      <w:pPr>
        <w:pStyle w:val="Heading2"/>
        <w:rPr>
          <w:rFonts w:ascii="Pericles" w:hAnsi="Pericles" w:cs="Times New Roman"/>
          <w:bCs/>
          <w:i/>
          <w:sz w:val="28"/>
          <w:szCs w:val="24"/>
        </w:rPr>
      </w:pPr>
      <w:bookmarkStart w:id="13" w:name="_Toc322973483"/>
      <w:r w:rsidRPr="00BC1B23">
        <w:rPr>
          <w:rFonts w:ascii="Pericles" w:hAnsi="Pericles" w:cs="Times New Roman"/>
          <w:bCs/>
          <w:i/>
          <w:sz w:val="28"/>
          <w:szCs w:val="24"/>
        </w:rPr>
        <w:t>In</w:t>
      </w:r>
      <w:r w:rsidR="000347D5" w:rsidRPr="000347D5">
        <w:rPr>
          <w:rFonts w:ascii="Arial" w:hAnsi="Arial" w:cs="Times New Roman"/>
          <w:bCs/>
          <w:i/>
          <w:sz w:val="28"/>
          <w:szCs w:val="24"/>
        </w:rPr>
        <w:t>-</w:t>
      </w:r>
      <w:r w:rsidRPr="00BC1B23">
        <w:rPr>
          <w:rFonts w:ascii="Pericles" w:hAnsi="Pericles" w:cs="Times New Roman"/>
          <w:bCs/>
          <w:i/>
          <w:sz w:val="28"/>
          <w:szCs w:val="24"/>
        </w:rPr>
        <w:t>game Controls</w:t>
      </w:r>
      <w:bookmarkEnd w:id="13"/>
    </w:p>
    <w:p w:rsidR="004F6280" w:rsidRDefault="004F6280" w:rsidP="004F6280">
      <w:pPr>
        <w:rPr>
          <w:rFonts w:ascii="Pericles" w:hAnsi="Pericles"/>
        </w:rPr>
      </w:pPr>
      <w:r w:rsidRPr="00BC1B23">
        <w:rPr>
          <w:rFonts w:ascii="Pericles" w:hAnsi="Pericles"/>
        </w:rPr>
        <w:t>The wyrm player is controlled identically as in singleplayer, except concerning upgrades. There is no Upgrades menu, and instead the 1, 2, 3, and 4 keys purchase upgrades in real time.</w:t>
      </w:r>
    </w:p>
    <w:p w:rsidR="00CA2C8B" w:rsidRPr="00BC1B23" w:rsidRDefault="00CA2C8B" w:rsidP="004F6280">
      <w:pPr>
        <w:rPr>
          <w:rFonts w:ascii="Pericles" w:hAnsi="Pericles"/>
        </w:rPr>
      </w:pPr>
    </w:p>
    <w:p w:rsidR="00D001F1" w:rsidRPr="00BC1B23" w:rsidRDefault="000E39A8" w:rsidP="004F6280">
      <w:pPr>
        <w:rPr>
          <w:rFonts w:ascii="Pericles" w:hAnsi="Pericles"/>
        </w:rPr>
      </w:pPr>
      <w:r>
        <w:rPr>
          <w:rFonts w:ascii="Pericles" w:hAnsi="Pericles"/>
        </w:rPr>
        <w:t xml:space="preserve">The human </w:t>
      </w:r>
      <w:r w:rsidR="004F6280" w:rsidRPr="00BC1B23">
        <w:rPr>
          <w:rFonts w:ascii="Pericles" w:hAnsi="Pericles"/>
        </w:rPr>
        <w:t>player uses the mouse (by left</w:t>
      </w:r>
      <w:r w:rsidR="000347D5" w:rsidRPr="000347D5">
        <w:rPr>
          <w:rFonts w:ascii="Arial" w:hAnsi="Arial"/>
        </w:rPr>
        <w:t>-</w:t>
      </w:r>
      <w:r w:rsidR="004F6280" w:rsidRPr="00BC1B23">
        <w:rPr>
          <w:rFonts w:ascii="Pericles" w:hAnsi="Pericles"/>
        </w:rPr>
        <w:t>clicking) to purchase and place buildings, and to recruit soldiers. Building placement can be canceled with a right</w:t>
      </w:r>
      <w:r w:rsidR="000347D5" w:rsidRPr="000347D5">
        <w:rPr>
          <w:rFonts w:ascii="Arial" w:hAnsi="Arial"/>
        </w:rPr>
        <w:t>-</w:t>
      </w:r>
      <w:r w:rsidR="004F6280" w:rsidRPr="00BC1B23">
        <w:rPr>
          <w:rFonts w:ascii="Pericles" w:hAnsi="Pericles"/>
        </w:rPr>
        <w:t>click. Note that troops will act on their own accord, and are uncontrollable by either player.</w:t>
      </w:r>
    </w:p>
    <w:p w:rsidR="00D001F1" w:rsidRPr="00BC1B23" w:rsidRDefault="00D001F1" w:rsidP="004F6280">
      <w:pPr>
        <w:rPr>
          <w:rFonts w:ascii="Pericles" w:hAnsi="Pericles"/>
        </w:rPr>
      </w:pPr>
      <w:r w:rsidRPr="00BC1B23">
        <w:rPr>
          <w:rFonts w:ascii="Pericles" w:hAnsi="Pericles"/>
        </w:rPr>
        <w:br w:type="page"/>
      </w:r>
    </w:p>
    <w:p w:rsidR="004F6280" w:rsidRPr="000347D5" w:rsidRDefault="004F6280" w:rsidP="00526305">
      <w:pPr>
        <w:pStyle w:val="Heading2"/>
        <w:rPr>
          <w:rFonts w:ascii="Pericles" w:hAnsi="Pericles"/>
          <w:i/>
          <w:sz w:val="28"/>
          <w:szCs w:val="28"/>
        </w:rPr>
      </w:pPr>
      <w:bookmarkStart w:id="14" w:name="_Toc322973484"/>
      <w:r w:rsidRPr="000347D5">
        <w:rPr>
          <w:rFonts w:ascii="Pericles" w:hAnsi="Pericles"/>
          <w:i/>
          <w:sz w:val="28"/>
          <w:szCs w:val="28"/>
        </w:rPr>
        <w:lastRenderedPageBreak/>
        <w:t>Buildings</w:t>
      </w:r>
      <w:bookmarkEnd w:id="14"/>
    </w:p>
    <w:p w:rsidR="00D001F1" w:rsidRPr="00BC1B23" w:rsidRDefault="00D001F1" w:rsidP="004F6280">
      <w:pPr>
        <w:rPr>
          <w:rFonts w:ascii="Pericles" w:hAnsi="Pericles"/>
          <w:b/>
          <w:i/>
          <w:iCs/>
          <w:color w:val="808080"/>
        </w:rPr>
      </w:pPr>
      <w:r w:rsidRPr="00BC1B23">
        <w:rPr>
          <w:rFonts w:ascii="Pericles" w:hAnsi="Pericles"/>
          <w:b/>
          <w:i/>
          <w:iCs/>
          <w:noProof/>
          <w:color w:val="808080"/>
        </w:rPr>
        <w:drawing>
          <wp:anchor distT="0" distB="0" distL="114300" distR="114300" simplePos="0" relativeHeight="251672064" behindDoc="1" locked="0" layoutInCell="1" allowOverlap="1">
            <wp:simplePos x="0" y="0"/>
            <wp:positionH relativeFrom="page">
              <wp:posOffset>740410</wp:posOffset>
            </wp:positionH>
            <wp:positionV relativeFrom="page">
              <wp:posOffset>997585</wp:posOffset>
            </wp:positionV>
            <wp:extent cx="1753235" cy="903605"/>
            <wp:effectExtent l="0" t="0" r="0" b="0"/>
            <wp:wrapTight wrapText="bothSides">
              <wp:wrapPolygon edited="0">
                <wp:start x="0" y="0"/>
                <wp:lineTo x="0" y="20947"/>
                <wp:lineTo x="21357" y="20947"/>
                <wp:lineTo x="213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3235" cy="903605"/>
                    </a:xfrm>
                    <a:prstGeom prst="rect">
                      <a:avLst/>
                    </a:prstGeom>
                    <a:noFill/>
                    <a:ln>
                      <a:noFill/>
                    </a:ln>
                  </pic:spPr>
                </pic:pic>
              </a:graphicData>
            </a:graphic>
          </wp:anchor>
        </w:drawing>
      </w: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The human player’s </w:t>
      </w:r>
      <w:r w:rsidRPr="000347D5">
        <w:rPr>
          <w:rFonts w:ascii="Pericles" w:hAnsi="Pericles"/>
          <w:b/>
        </w:rPr>
        <w:t>generator</w:t>
      </w:r>
      <w:r w:rsidRPr="00BC1B23">
        <w:rPr>
          <w:rFonts w:ascii="Pericles" w:hAnsi="Pericles"/>
        </w:rPr>
        <w:t>, which is randomly placed at the beginning of the game. The human must protect this building at all costs. (PRICE: N/A)</w:t>
      </w:r>
    </w:p>
    <w:p w:rsidR="00D001F1" w:rsidRPr="00BC1B23" w:rsidRDefault="00D001F1" w:rsidP="004F6280">
      <w:pPr>
        <w:rPr>
          <w:rFonts w:ascii="Pericles" w:hAnsi="Pericles"/>
        </w:rPr>
      </w:pPr>
      <w:r w:rsidRPr="00BC1B23">
        <w:rPr>
          <w:rFonts w:ascii="Pericles" w:hAnsi="Pericles"/>
          <w:noProof/>
        </w:rPr>
        <w:drawing>
          <wp:anchor distT="0" distB="0" distL="114300" distR="114300" simplePos="0" relativeHeight="251673088" behindDoc="1" locked="0" layoutInCell="1" allowOverlap="1">
            <wp:simplePos x="0" y="0"/>
            <wp:positionH relativeFrom="page">
              <wp:posOffset>3290570</wp:posOffset>
            </wp:positionH>
            <wp:positionV relativeFrom="page">
              <wp:posOffset>2989580</wp:posOffset>
            </wp:positionV>
            <wp:extent cx="914400" cy="1151255"/>
            <wp:effectExtent l="0" t="0" r="0" b="0"/>
            <wp:wrapTight wrapText="bothSides">
              <wp:wrapPolygon edited="0">
                <wp:start x="0" y="0"/>
                <wp:lineTo x="0" y="21088"/>
                <wp:lineTo x="21150" y="21088"/>
                <wp:lineTo x="2115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51255"/>
                    </a:xfrm>
                    <a:prstGeom prst="rect">
                      <a:avLst/>
                    </a:prstGeom>
                    <a:noFill/>
                    <a:ln>
                      <a:noFill/>
                    </a:ln>
                  </pic:spPr>
                </pic:pic>
              </a:graphicData>
            </a:graphic>
          </wp:anchor>
        </w:drawing>
      </w:r>
    </w:p>
    <w:p w:rsidR="00D001F1" w:rsidRPr="00BC1B23" w:rsidRDefault="00D001F1" w:rsidP="004F6280">
      <w:pPr>
        <w:rPr>
          <w:rFonts w:ascii="Pericles" w:hAnsi="Pericles"/>
        </w:rPr>
      </w:pPr>
    </w:p>
    <w:p w:rsidR="00D001F1" w:rsidRPr="00BC1B23" w:rsidRDefault="003B2935" w:rsidP="004F6280">
      <w:pPr>
        <w:rPr>
          <w:rFonts w:ascii="Pericles" w:hAnsi="Pericles"/>
        </w:rPr>
      </w:pPr>
      <w:r w:rsidRPr="00BC1B23">
        <w:rPr>
          <w:rFonts w:ascii="Pericles" w:hAnsi="Pericles"/>
          <w:noProof/>
        </w:rPr>
        <w:drawing>
          <wp:anchor distT="0" distB="0" distL="114300" distR="114300" simplePos="0" relativeHeight="251678208" behindDoc="1" locked="0" layoutInCell="1" allowOverlap="1">
            <wp:simplePos x="0" y="0"/>
            <wp:positionH relativeFrom="page">
              <wp:posOffset>741680</wp:posOffset>
            </wp:positionH>
            <wp:positionV relativeFrom="page">
              <wp:posOffset>3388360</wp:posOffset>
            </wp:positionV>
            <wp:extent cx="763905" cy="753110"/>
            <wp:effectExtent l="0" t="0" r="0" b="8890"/>
            <wp:wrapTight wrapText="bothSides">
              <wp:wrapPolygon edited="0">
                <wp:start x="0" y="0"/>
                <wp:lineTo x="0" y="21309"/>
                <wp:lineTo x="21007" y="21309"/>
                <wp:lineTo x="210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3905" cy="753110"/>
                    </a:xfrm>
                    <a:prstGeom prst="rect">
                      <a:avLst/>
                    </a:prstGeom>
                    <a:noFill/>
                    <a:ln>
                      <a:noFill/>
                    </a:ln>
                  </pic:spPr>
                </pic:pic>
              </a:graphicData>
            </a:graphic>
          </wp:anchor>
        </w:drawing>
      </w: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F35887" w:rsidRPr="00BC1B23" w:rsidRDefault="004F6280" w:rsidP="004F6280">
      <w:pPr>
        <w:rPr>
          <w:rFonts w:ascii="Pericles" w:hAnsi="Pericles"/>
        </w:rPr>
      </w:pPr>
      <w:r w:rsidRPr="00BC1B23">
        <w:rPr>
          <w:rFonts w:ascii="Pericles" w:hAnsi="Pericles"/>
        </w:rPr>
        <w:t xml:space="preserve">The </w:t>
      </w:r>
      <w:r w:rsidRPr="000347D5">
        <w:rPr>
          <w:rFonts w:ascii="Pericles" w:hAnsi="Pericles"/>
          <w:b/>
        </w:rPr>
        <w:t>oil derrick</w:t>
      </w:r>
      <w:r w:rsidRPr="00BC1B23">
        <w:rPr>
          <w:rFonts w:ascii="Pericles" w:hAnsi="Pericles"/>
        </w:rPr>
        <w:t xml:space="preserve"> is used to generate funds for the human</w:t>
      </w:r>
      <w:r w:rsidR="000347D5">
        <w:rPr>
          <w:rFonts w:ascii="Pericles" w:hAnsi="Pericles"/>
        </w:rPr>
        <w:t xml:space="preserve"> player every</w:t>
      </w:r>
      <w:r w:rsidRPr="00BC1B23">
        <w:rPr>
          <w:rFonts w:ascii="Pericles" w:hAnsi="Pericles"/>
        </w:rPr>
        <w:t xml:space="preserve"> second. </w:t>
      </w:r>
      <w:r w:rsidR="000347D5">
        <w:rPr>
          <w:rFonts w:ascii="Pericles" w:hAnsi="Pericles"/>
        </w:rPr>
        <w:t>More than one</w:t>
      </w:r>
      <w:r w:rsidRPr="00BC1B23">
        <w:rPr>
          <w:rFonts w:ascii="Pericles" w:hAnsi="Pericles"/>
        </w:rPr>
        <w:t xml:space="preserve"> of these buildings may be placed at once. </w:t>
      </w:r>
      <w:r w:rsidR="00F35887" w:rsidRPr="00BC1B23">
        <w:rPr>
          <w:rFonts w:ascii="Pericles" w:hAnsi="Pericles"/>
        </w:rPr>
        <w:t xml:space="preserve">When destroyed, this building will spawn unarmed humans. </w:t>
      </w:r>
      <w:r w:rsidRPr="00BC1B23">
        <w:rPr>
          <w:rFonts w:ascii="Pericles" w:hAnsi="Pericles"/>
        </w:rPr>
        <w:t xml:space="preserve">(PRICE: </w:t>
      </w:r>
      <w:r w:rsidR="00A452A8" w:rsidRPr="00BC1B23">
        <w:rPr>
          <w:rFonts w:ascii="Pericles" w:hAnsi="Pericles"/>
        </w:rPr>
        <w:t>$1500</w:t>
      </w:r>
      <w:r w:rsidRPr="00BC1B23">
        <w:rPr>
          <w:rFonts w:ascii="Pericles" w:hAnsi="Pericles"/>
        </w:rPr>
        <w:t>)</w:t>
      </w:r>
    </w:p>
    <w:p w:rsidR="00F35887" w:rsidRPr="00BC1B23" w:rsidRDefault="00F35887">
      <w:pPr>
        <w:rPr>
          <w:rFonts w:ascii="Pericles" w:hAnsi="Pericles"/>
        </w:rPr>
      </w:pPr>
      <w:r w:rsidRPr="00BC1B23">
        <w:rPr>
          <w:rFonts w:ascii="Pericles" w:hAnsi="Pericles"/>
        </w:rPr>
        <w:br w:type="page"/>
      </w:r>
    </w:p>
    <w:p w:rsidR="003B2935" w:rsidRPr="00BC1B23" w:rsidRDefault="00F35887" w:rsidP="004F6280">
      <w:pPr>
        <w:rPr>
          <w:rFonts w:ascii="Pericles" w:hAnsi="Pericles"/>
        </w:rPr>
      </w:pPr>
      <w:r w:rsidRPr="00BC1B23">
        <w:rPr>
          <w:rFonts w:ascii="Pericles" w:hAnsi="Pericles"/>
          <w:noProof/>
        </w:rPr>
        <w:lastRenderedPageBreak/>
        <w:drawing>
          <wp:anchor distT="0" distB="0" distL="114300" distR="114300" simplePos="0" relativeHeight="251677184" behindDoc="1" locked="0" layoutInCell="1" allowOverlap="1">
            <wp:simplePos x="0" y="0"/>
            <wp:positionH relativeFrom="page">
              <wp:posOffset>396875</wp:posOffset>
            </wp:positionH>
            <wp:positionV relativeFrom="page">
              <wp:posOffset>191135</wp:posOffset>
            </wp:positionV>
            <wp:extent cx="753110" cy="731520"/>
            <wp:effectExtent l="0" t="0" r="8890" b="0"/>
            <wp:wrapTight wrapText="bothSides">
              <wp:wrapPolygon edited="0">
                <wp:start x="0" y="0"/>
                <wp:lineTo x="0" y="20813"/>
                <wp:lineTo x="21309" y="20813"/>
                <wp:lineTo x="213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3110" cy="731520"/>
                    </a:xfrm>
                    <a:prstGeom prst="rect">
                      <a:avLst/>
                    </a:prstGeom>
                    <a:noFill/>
                    <a:ln>
                      <a:noFill/>
                    </a:ln>
                  </pic:spPr>
                </pic:pic>
              </a:graphicData>
            </a:graphic>
          </wp:anchor>
        </w:drawing>
      </w:r>
      <w:r w:rsidRPr="00BC1B23">
        <w:rPr>
          <w:rFonts w:ascii="Pericles" w:hAnsi="Pericles"/>
          <w:noProof/>
        </w:rPr>
        <w:drawing>
          <wp:anchor distT="0" distB="0" distL="114300" distR="114300" simplePos="0" relativeHeight="251674112" behindDoc="1" locked="0" layoutInCell="1" allowOverlap="1">
            <wp:simplePos x="0" y="0"/>
            <wp:positionH relativeFrom="page">
              <wp:posOffset>3634740</wp:posOffset>
            </wp:positionH>
            <wp:positionV relativeFrom="page">
              <wp:posOffset>320675</wp:posOffset>
            </wp:positionV>
            <wp:extent cx="871220" cy="602615"/>
            <wp:effectExtent l="0" t="0" r="5080" b="6985"/>
            <wp:wrapTight wrapText="bothSides">
              <wp:wrapPolygon edited="0">
                <wp:start x="0" y="0"/>
                <wp:lineTo x="0" y="21168"/>
                <wp:lineTo x="21254" y="21168"/>
                <wp:lineTo x="212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 cy="602615"/>
                    </a:xfrm>
                    <a:prstGeom prst="rect">
                      <a:avLst/>
                    </a:prstGeom>
                    <a:noFill/>
                    <a:ln>
                      <a:noFill/>
                    </a:ln>
                  </pic:spPr>
                </pic:pic>
              </a:graphicData>
            </a:graphic>
          </wp:anchor>
        </w:drawing>
      </w:r>
    </w:p>
    <w:p w:rsidR="00F35887" w:rsidRPr="00BC1B23" w:rsidRDefault="00F35887"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turret</w:t>
      </w:r>
      <w:r w:rsidRPr="00BC1B23">
        <w:rPr>
          <w:rFonts w:ascii="Pericles" w:hAnsi="Pericles"/>
        </w:rPr>
        <w:t xml:space="preserve"> is the primary defensive structure. It will shoot at the wyrm if it is within range. Multiple of these buildings may be placed at once. </w:t>
      </w:r>
      <w:r w:rsidR="00F35887" w:rsidRPr="00BC1B23">
        <w:rPr>
          <w:rFonts w:ascii="Pericles" w:hAnsi="Pericles"/>
        </w:rPr>
        <w:t xml:space="preserve">When destroyed, this building will spawn soldiers. </w:t>
      </w:r>
      <w:r w:rsidRPr="00BC1B23">
        <w:rPr>
          <w:rFonts w:ascii="Pericles" w:hAnsi="Pericles"/>
        </w:rPr>
        <w:t xml:space="preserve">(PRICE </w:t>
      </w:r>
      <w:r w:rsidR="00A452A8" w:rsidRPr="00BC1B23">
        <w:rPr>
          <w:rFonts w:ascii="Pericles" w:hAnsi="Pericles"/>
        </w:rPr>
        <w:t>$2500</w:t>
      </w:r>
      <w:r w:rsidRPr="00BC1B23">
        <w:rPr>
          <w:rFonts w:ascii="Pericles" w:hAnsi="Pericles"/>
        </w:rPr>
        <w:t>)</w:t>
      </w: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5136" behindDoc="1" locked="0" layoutInCell="1" allowOverlap="1">
            <wp:simplePos x="0" y="0"/>
            <wp:positionH relativeFrom="page">
              <wp:posOffset>3138170</wp:posOffset>
            </wp:positionH>
            <wp:positionV relativeFrom="page">
              <wp:posOffset>2341245</wp:posOffset>
            </wp:positionV>
            <wp:extent cx="1366520" cy="903605"/>
            <wp:effectExtent l="0" t="0" r="5080" b="0"/>
            <wp:wrapTight wrapText="bothSides">
              <wp:wrapPolygon edited="0">
                <wp:start x="0" y="0"/>
                <wp:lineTo x="0" y="20947"/>
                <wp:lineTo x="21379" y="20947"/>
                <wp:lineTo x="2137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6520" cy="903605"/>
                    </a:xfrm>
                    <a:prstGeom prst="rect">
                      <a:avLst/>
                    </a:prstGeom>
                    <a:noFill/>
                    <a:ln>
                      <a:noFill/>
                    </a:ln>
                  </pic:spPr>
                </pic:pic>
              </a:graphicData>
            </a:graphic>
          </wp:anchor>
        </w:drawing>
      </w:r>
    </w:p>
    <w:p w:rsidR="00A452A8" w:rsidRPr="00BC1B23" w:rsidRDefault="00A452A8" w:rsidP="004F6280">
      <w:pPr>
        <w:rPr>
          <w:rFonts w:ascii="Pericles" w:hAnsi="Pericles"/>
        </w:rPr>
      </w:pP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9232" behindDoc="1" locked="0" layoutInCell="1" allowOverlap="1">
            <wp:simplePos x="0" y="0"/>
            <wp:positionH relativeFrom="page">
              <wp:posOffset>502285</wp:posOffset>
            </wp:positionH>
            <wp:positionV relativeFrom="page">
              <wp:posOffset>2654935</wp:posOffset>
            </wp:positionV>
            <wp:extent cx="763905" cy="720725"/>
            <wp:effectExtent l="0" t="0" r="0" b="3175"/>
            <wp:wrapTight wrapText="bothSides">
              <wp:wrapPolygon edited="0">
                <wp:start x="0" y="0"/>
                <wp:lineTo x="0" y="21124"/>
                <wp:lineTo x="21007" y="21124"/>
                <wp:lineTo x="210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3905" cy="720725"/>
                    </a:xfrm>
                    <a:prstGeom prst="rect">
                      <a:avLst/>
                    </a:prstGeom>
                    <a:noFill/>
                    <a:ln>
                      <a:noFill/>
                    </a:ln>
                  </pic:spPr>
                </pic:pic>
              </a:graphicData>
            </a:graphic>
          </wp:anchor>
        </w:drawing>
      </w:r>
    </w:p>
    <w:p w:rsidR="00A452A8" w:rsidRPr="00BC1B23" w:rsidRDefault="00A452A8" w:rsidP="004F6280">
      <w:pPr>
        <w:rPr>
          <w:rFonts w:ascii="Pericles" w:hAnsi="Pericles"/>
        </w:rPr>
      </w:pPr>
    </w:p>
    <w:p w:rsidR="00F35887" w:rsidRPr="00BC1B23" w:rsidRDefault="00F35887" w:rsidP="004F6280">
      <w:pPr>
        <w:rPr>
          <w:rFonts w:ascii="Pericles" w:hAnsi="Pericles"/>
        </w:rPr>
      </w:pPr>
    </w:p>
    <w:p w:rsidR="00F35887" w:rsidRPr="00BC1B23" w:rsidRDefault="00F35887"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barracks</w:t>
      </w:r>
      <w:r w:rsidRPr="00BC1B23">
        <w:rPr>
          <w:rFonts w:ascii="Pericles" w:hAnsi="Pericles"/>
        </w:rPr>
        <w:t xml:space="preserve"> allows for the recruitment of soldiers. The soldiers will appear at the barracks door and are uncontrollable. Only one of these buildings may be placed at once. (PRICE: </w:t>
      </w:r>
      <w:r w:rsidR="00A452A8" w:rsidRPr="00BC1B23">
        <w:rPr>
          <w:rFonts w:ascii="Pericles" w:hAnsi="Pericles"/>
        </w:rPr>
        <w:t>$3000</w:t>
      </w:r>
      <w:r w:rsidRPr="00BC1B23">
        <w:rPr>
          <w:rFonts w:ascii="Pericles" w:hAnsi="Pericles"/>
        </w:rPr>
        <w:t>)</w:t>
      </w: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6160" behindDoc="1" locked="0" layoutInCell="1" allowOverlap="1">
            <wp:simplePos x="0" y="0"/>
            <wp:positionH relativeFrom="page">
              <wp:posOffset>3128645</wp:posOffset>
            </wp:positionH>
            <wp:positionV relativeFrom="page">
              <wp:posOffset>4545965</wp:posOffset>
            </wp:positionV>
            <wp:extent cx="1376680" cy="1140460"/>
            <wp:effectExtent l="0" t="0" r="0" b="2540"/>
            <wp:wrapTight wrapText="bothSides">
              <wp:wrapPolygon edited="0">
                <wp:start x="0" y="0"/>
                <wp:lineTo x="0" y="21287"/>
                <wp:lineTo x="21221" y="21287"/>
                <wp:lineTo x="212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6680" cy="1140460"/>
                    </a:xfrm>
                    <a:prstGeom prst="rect">
                      <a:avLst/>
                    </a:prstGeom>
                    <a:noFill/>
                    <a:ln>
                      <a:noFill/>
                    </a:ln>
                  </pic:spPr>
                </pic:pic>
              </a:graphicData>
            </a:graphic>
          </wp:anchor>
        </w:drawing>
      </w:r>
    </w:p>
    <w:p w:rsidR="00A452A8" w:rsidRPr="00BC1B23" w:rsidRDefault="00A452A8" w:rsidP="004F6280">
      <w:pPr>
        <w:rPr>
          <w:rFonts w:ascii="Pericles" w:hAnsi="Pericles"/>
        </w:rPr>
      </w:pP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80256" behindDoc="1" locked="0" layoutInCell="1" allowOverlap="1">
            <wp:simplePos x="0" y="0"/>
            <wp:positionH relativeFrom="page">
              <wp:posOffset>503555</wp:posOffset>
            </wp:positionH>
            <wp:positionV relativeFrom="page">
              <wp:posOffset>4879340</wp:posOffset>
            </wp:positionV>
            <wp:extent cx="709930" cy="720725"/>
            <wp:effectExtent l="0" t="0" r="0" b="3175"/>
            <wp:wrapThrough wrapText="bothSides">
              <wp:wrapPolygon edited="0">
                <wp:start x="0" y="0"/>
                <wp:lineTo x="0" y="21124"/>
                <wp:lineTo x="20866" y="21124"/>
                <wp:lineTo x="2086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9930" cy="720725"/>
                    </a:xfrm>
                    <a:prstGeom prst="rect">
                      <a:avLst/>
                    </a:prstGeom>
                    <a:noFill/>
                    <a:ln>
                      <a:noFill/>
                    </a:ln>
                  </pic:spPr>
                </pic:pic>
              </a:graphicData>
            </a:graphic>
          </wp:anchor>
        </w:drawing>
      </w:r>
    </w:p>
    <w:p w:rsidR="00A452A8" w:rsidRPr="00BC1B23" w:rsidRDefault="00A452A8" w:rsidP="004F6280">
      <w:pPr>
        <w:rPr>
          <w:rFonts w:ascii="Pericles" w:hAnsi="Pericles"/>
        </w:rPr>
      </w:pPr>
    </w:p>
    <w:p w:rsidR="00A452A8" w:rsidRPr="00BC1B23" w:rsidRDefault="00A452A8" w:rsidP="004F6280">
      <w:pPr>
        <w:rPr>
          <w:rFonts w:ascii="Pericles" w:hAnsi="Pericles"/>
        </w:rPr>
      </w:pPr>
    </w:p>
    <w:p w:rsidR="00A452A8" w:rsidRPr="00BC1B23" w:rsidRDefault="00A452A8" w:rsidP="004F6280">
      <w:pPr>
        <w:rPr>
          <w:rFonts w:ascii="Pericles" w:hAnsi="Pericles"/>
        </w:rPr>
      </w:pPr>
    </w:p>
    <w:p w:rsidR="003B2935" w:rsidRPr="00BC1B23" w:rsidRDefault="003B2935" w:rsidP="004F6280">
      <w:pPr>
        <w:rPr>
          <w:rFonts w:ascii="Pericles" w:hAnsi="Pericles"/>
        </w:rPr>
      </w:pPr>
    </w:p>
    <w:p w:rsidR="003B2935"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factory</w:t>
      </w:r>
      <w:r w:rsidRPr="00BC1B23">
        <w:rPr>
          <w:rFonts w:ascii="Pericles" w:hAnsi="Pericles"/>
        </w:rPr>
        <w:t xml:space="preserve"> allows for the construction of tanks. The tanks will appear at the factory door and are uncontrollable. Only one of these building may be placed at once. (PRICE: </w:t>
      </w:r>
      <w:r w:rsidR="00A452A8" w:rsidRPr="00BC1B23">
        <w:rPr>
          <w:rFonts w:ascii="Pericles" w:hAnsi="Pericles"/>
        </w:rPr>
        <w:t>$6000</w:t>
      </w:r>
      <w:r w:rsidRPr="00BC1B23">
        <w:rPr>
          <w:rFonts w:ascii="Pericles" w:hAnsi="Pericles"/>
        </w:rPr>
        <w:t>)</w:t>
      </w:r>
    </w:p>
    <w:p w:rsidR="004F6280" w:rsidRPr="000347D5" w:rsidRDefault="0062330D" w:rsidP="00526305">
      <w:pPr>
        <w:pStyle w:val="Heading2"/>
        <w:rPr>
          <w:rFonts w:ascii="Pericles" w:hAnsi="Pericles"/>
          <w:i/>
          <w:iCs/>
          <w:sz w:val="28"/>
          <w:szCs w:val="28"/>
        </w:rPr>
      </w:pPr>
      <w:bookmarkStart w:id="15" w:name="_Toc322973485"/>
      <w:r w:rsidRPr="000347D5">
        <w:rPr>
          <w:rFonts w:ascii="Pericles" w:hAnsi="Pericles"/>
          <w:noProof/>
          <w:sz w:val="28"/>
          <w:szCs w:val="28"/>
        </w:rPr>
        <w:lastRenderedPageBreak/>
        <w:drawing>
          <wp:anchor distT="0" distB="0" distL="114300" distR="114300" simplePos="0" relativeHeight="251682304" behindDoc="1" locked="0" layoutInCell="1" allowOverlap="1">
            <wp:simplePos x="0" y="0"/>
            <wp:positionH relativeFrom="page">
              <wp:posOffset>3395980</wp:posOffset>
            </wp:positionH>
            <wp:positionV relativeFrom="page">
              <wp:posOffset>967105</wp:posOffset>
            </wp:positionV>
            <wp:extent cx="731520" cy="897890"/>
            <wp:effectExtent l="0" t="0" r="0" b="0"/>
            <wp:wrapTight wrapText="bothSides">
              <wp:wrapPolygon edited="0">
                <wp:start x="0" y="0"/>
                <wp:lineTo x="0" y="21081"/>
                <wp:lineTo x="20813" y="21081"/>
                <wp:lineTo x="208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1520" cy="897890"/>
                    </a:xfrm>
                    <a:prstGeom prst="rect">
                      <a:avLst/>
                    </a:prstGeom>
                    <a:noFill/>
                    <a:ln>
                      <a:noFill/>
                    </a:ln>
                  </pic:spPr>
                </pic:pic>
              </a:graphicData>
            </a:graphic>
          </wp:anchor>
        </w:drawing>
      </w:r>
      <w:r w:rsidR="004F6280" w:rsidRPr="000347D5">
        <w:rPr>
          <w:rFonts w:ascii="Pericles" w:hAnsi="Pericles"/>
          <w:i/>
          <w:iCs/>
          <w:sz w:val="28"/>
          <w:szCs w:val="28"/>
        </w:rPr>
        <w:t>Units</w:t>
      </w:r>
      <w:bookmarkEnd w:id="15"/>
    </w:p>
    <w:p w:rsidR="00A40E41" w:rsidRPr="00BC1B23" w:rsidRDefault="0062330D" w:rsidP="004F6280">
      <w:pPr>
        <w:rPr>
          <w:rStyle w:val="SubtleEmphasis"/>
          <w:rFonts w:ascii="Pericles" w:hAnsi="Pericles"/>
          <w:i w:val="0"/>
          <w:iCs w:val="0"/>
          <w:color w:val="auto"/>
        </w:rPr>
      </w:pPr>
      <w:r w:rsidRPr="00BC1B23">
        <w:rPr>
          <w:rFonts w:ascii="Pericles" w:hAnsi="Pericles"/>
          <w:noProof/>
        </w:rPr>
        <w:drawing>
          <wp:anchor distT="0" distB="0" distL="114300" distR="114300" simplePos="0" relativeHeight="251681280" behindDoc="1" locked="0" layoutInCell="1" allowOverlap="1">
            <wp:simplePos x="0" y="0"/>
            <wp:positionH relativeFrom="page">
              <wp:posOffset>698500</wp:posOffset>
            </wp:positionH>
            <wp:positionV relativeFrom="page">
              <wp:posOffset>1170940</wp:posOffset>
            </wp:positionV>
            <wp:extent cx="784860" cy="688340"/>
            <wp:effectExtent l="0" t="0" r="0" b="0"/>
            <wp:wrapTight wrapText="bothSides">
              <wp:wrapPolygon edited="0">
                <wp:start x="0" y="0"/>
                <wp:lineTo x="0" y="20923"/>
                <wp:lineTo x="20447" y="20923"/>
                <wp:lineTo x="2044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870" r="-7609"/>
                    <a:stretch/>
                  </pic:blipFill>
                  <pic:spPr bwMode="auto">
                    <a:xfrm>
                      <a:off x="0" y="0"/>
                      <a:ext cx="784860" cy="688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62330D" w:rsidRPr="00BC1B23" w:rsidRDefault="0062330D"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Creates an </w:t>
      </w:r>
      <w:r w:rsidRPr="0027114D">
        <w:rPr>
          <w:rFonts w:ascii="Pericles" w:hAnsi="Pericles"/>
          <w:b/>
        </w:rPr>
        <w:t>infantryman</w:t>
      </w:r>
      <w:r w:rsidRPr="00BC1B23">
        <w:rPr>
          <w:rFonts w:ascii="Pericles" w:hAnsi="Pericles"/>
        </w:rPr>
        <w:t xml:space="preserve"> at the barracks. </w:t>
      </w:r>
      <w:r w:rsidR="0062330D" w:rsidRPr="00BC1B23">
        <w:rPr>
          <w:rFonts w:ascii="Pericles" w:hAnsi="Pericles"/>
        </w:rPr>
        <w:t>These are basic infantry fighting units. They shoot at the Wyrm when it appears above the surface</w:t>
      </w:r>
      <w:r w:rsidRPr="00BC1B23">
        <w:rPr>
          <w:rFonts w:ascii="Pericles" w:hAnsi="Pericles"/>
        </w:rPr>
        <w:t xml:space="preserve">. (PRICE: </w:t>
      </w:r>
      <w:r w:rsidR="00A40E41" w:rsidRPr="00BC1B23">
        <w:rPr>
          <w:rFonts w:ascii="Pericles" w:hAnsi="Pericles"/>
        </w:rPr>
        <w:t>$500</w:t>
      </w:r>
      <w:r w:rsidRPr="00BC1B23">
        <w:rPr>
          <w:rFonts w:ascii="Pericles" w:hAnsi="Pericles"/>
        </w:rPr>
        <w:t>)</w:t>
      </w:r>
    </w:p>
    <w:p w:rsidR="00A40E41" w:rsidRPr="00BC1B23" w:rsidRDefault="0062330D" w:rsidP="004F6280">
      <w:pPr>
        <w:rPr>
          <w:rFonts w:ascii="Pericles" w:hAnsi="Pericles"/>
        </w:rPr>
      </w:pPr>
      <w:r w:rsidRPr="00BC1B23">
        <w:rPr>
          <w:rFonts w:ascii="Pericles" w:hAnsi="Pericles"/>
          <w:noProof/>
        </w:rPr>
        <w:drawing>
          <wp:anchor distT="0" distB="0" distL="114300" distR="114300" simplePos="0" relativeHeight="251684352" behindDoc="1" locked="0" layoutInCell="1" allowOverlap="1">
            <wp:simplePos x="0" y="0"/>
            <wp:positionH relativeFrom="page">
              <wp:posOffset>3084195</wp:posOffset>
            </wp:positionH>
            <wp:positionV relativeFrom="page">
              <wp:posOffset>2794000</wp:posOffset>
            </wp:positionV>
            <wp:extent cx="1398270" cy="869315"/>
            <wp:effectExtent l="0" t="0" r="0" b="6985"/>
            <wp:wrapTight wrapText="bothSides">
              <wp:wrapPolygon edited="0">
                <wp:start x="0" y="0"/>
                <wp:lineTo x="0" y="21300"/>
                <wp:lineTo x="21188" y="21300"/>
                <wp:lineTo x="2118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270" cy="869315"/>
                    </a:xfrm>
                    <a:prstGeom prst="rect">
                      <a:avLst/>
                    </a:prstGeom>
                    <a:noFill/>
                    <a:ln>
                      <a:noFill/>
                    </a:ln>
                  </pic:spPr>
                </pic:pic>
              </a:graphicData>
            </a:graphic>
          </wp:anchor>
        </w:drawing>
      </w:r>
      <w:r w:rsidRPr="00BC1B23">
        <w:rPr>
          <w:rFonts w:ascii="Pericles" w:hAnsi="Pericles"/>
          <w:noProof/>
        </w:rPr>
        <w:drawing>
          <wp:anchor distT="0" distB="0" distL="114300" distR="114300" simplePos="0" relativeHeight="251683328" behindDoc="1" locked="0" layoutInCell="1" allowOverlap="1">
            <wp:simplePos x="0" y="0"/>
            <wp:positionH relativeFrom="page">
              <wp:posOffset>688340</wp:posOffset>
            </wp:positionH>
            <wp:positionV relativeFrom="page">
              <wp:posOffset>2794635</wp:posOffset>
            </wp:positionV>
            <wp:extent cx="795655" cy="836295"/>
            <wp:effectExtent l="0" t="0" r="4445" b="1905"/>
            <wp:wrapTight wrapText="bothSides">
              <wp:wrapPolygon edited="0">
                <wp:start x="0" y="0"/>
                <wp:lineTo x="0" y="21157"/>
                <wp:lineTo x="21204" y="21157"/>
                <wp:lineTo x="2120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8642"/>
                    <a:stretch/>
                  </pic:blipFill>
                  <pic:spPr bwMode="auto">
                    <a:xfrm>
                      <a:off x="0" y="0"/>
                      <a:ext cx="795655" cy="8362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62330D" w:rsidRPr="00BC1B23" w:rsidRDefault="0062330D"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Creates an </w:t>
      </w:r>
      <w:r w:rsidRPr="0027114D">
        <w:rPr>
          <w:rFonts w:ascii="Pericles" w:hAnsi="Pericles"/>
          <w:b/>
        </w:rPr>
        <w:t>engineer</w:t>
      </w:r>
      <w:r w:rsidRPr="00BC1B23">
        <w:rPr>
          <w:rFonts w:ascii="Pericles" w:hAnsi="Pericles"/>
        </w:rPr>
        <w:t xml:space="preserve"> at the barracks. </w:t>
      </w:r>
      <w:r w:rsidR="0062330D" w:rsidRPr="00BC1B23">
        <w:rPr>
          <w:rFonts w:ascii="Pericles" w:hAnsi="Pericles"/>
        </w:rPr>
        <w:t>These lay mines and depth charges that the Wyrm must avoid</w:t>
      </w:r>
      <w:r w:rsidRPr="00BC1B23">
        <w:rPr>
          <w:rFonts w:ascii="Pericles" w:hAnsi="Pericles"/>
        </w:rPr>
        <w:t xml:space="preserve">. (PRICE: </w:t>
      </w:r>
      <w:r w:rsidR="00A40E41" w:rsidRPr="00BC1B23">
        <w:rPr>
          <w:rFonts w:ascii="Pericles" w:hAnsi="Pericles"/>
        </w:rPr>
        <w:t>$800</w:t>
      </w:r>
      <w:r w:rsidRPr="00BC1B23">
        <w:rPr>
          <w:rFonts w:ascii="Pericles" w:hAnsi="Pericles"/>
        </w:rPr>
        <w:t>)</w:t>
      </w:r>
    </w:p>
    <w:p w:rsidR="00A40E41" w:rsidRPr="00BC1B23" w:rsidRDefault="0062330D" w:rsidP="004F6280">
      <w:pPr>
        <w:rPr>
          <w:rFonts w:ascii="Pericles" w:hAnsi="Pericles"/>
        </w:rPr>
      </w:pPr>
      <w:r w:rsidRPr="00BC1B23">
        <w:rPr>
          <w:rFonts w:ascii="Pericles" w:hAnsi="Pericles"/>
          <w:noProof/>
        </w:rPr>
        <w:drawing>
          <wp:anchor distT="0" distB="0" distL="114300" distR="114300" simplePos="0" relativeHeight="251686400" behindDoc="1" locked="0" layoutInCell="1" allowOverlap="1">
            <wp:simplePos x="0" y="0"/>
            <wp:positionH relativeFrom="page">
              <wp:posOffset>3149600</wp:posOffset>
            </wp:positionH>
            <wp:positionV relativeFrom="page">
              <wp:posOffset>4559300</wp:posOffset>
            </wp:positionV>
            <wp:extent cx="1344295" cy="1122680"/>
            <wp:effectExtent l="0" t="0" r="8255" b="1270"/>
            <wp:wrapTight wrapText="bothSides">
              <wp:wrapPolygon edited="0">
                <wp:start x="0" y="0"/>
                <wp:lineTo x="0" y="21258"/>
                <wp:lineTo x="21427" y="21258"/>
                <wp:lineTo x="2142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4295" cy="1122680"/>
                    </a:xfrm>
                    <a:prstGeom prst="rect">
                      <a:avLst/>
                    </a:prstGeom>
                    <a:noFill/>
                    <a:ln>
                      <a:noFill/>
                    </a:ln>
                  </pic:spPr>
                </pic:pic>
              </a:graphicData>
            </a:graphic>
          </wp:anchor>
        </w:drawing>
      </w:r>
    </w:p>
    <w:p w:rsidR="00A40E41" w:rsidRPr="00BC1B23" w:rsidRDefault="00A40E41" w:rsidP="004F6280">
      <w:pPr>
        <w:rPr>
          <w:rFonts w:ascii="Pericles" w:hAnsi="Pericles"/>
        </w:rPr>
      </w:pPr>
    </w:p>
    <w:p w:rsidR="00BF222C" w:rsidRPr="00BC1B23" w:rsidRDefault="0062330D" w:rsidP="004F6280">
      <w:pPr>
        <w:rPr>
          <w:rFonts w:ascii="Pericles" w:hAnsi="Pericles"/>
        </w:rPr>
      </w:pPr>
      <w:r w:rsidRPr="00BC1B23">
        <w:rPr>
          <w:rFonts w:ascii="Pericles" w:hAnsi="Pericles"/>
          <w:noProof/>
        </w:rPr>
        <w:drawing>
          <wp:anchor distT="0" distB="0" distL="114300" distR="114300" simplePos="0" relativeHeight="251685376" behindDoc="1" locked="0" layoutInCell="1" allowOverlap="1">
            <wp:simplePos x="0" y="0"/>
            <wp:positionH relativeFrom="page">
              <wp:posOffset>683260</wp:posOffset>
            </wp:positionH>
            <wp:positionV relativeFrom="page">
              <wp:posOffset>4798060</wp:posOffset>
            </wp:positionV>
            <wp:extent cx="1130935" cy="838835"/>
            <wp:effectExtent l="38100" t="38100" r="31115" b="37465"/>
            <wp:wrapTight wrapText="bothSides">
              <wp:wrapPolygon edited="0">
                <wp:start x="-728" y="-981"/>
                <wp:lineTo x="-728" y="22074"/>
                <wp:lineTo x="21830" y="22074"/>
                <wp:lineTo x="21830" y="-981"/>
                <wp:lineTo x="-728" y="-98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0935" cy="838835"/>
                    </a:xfrm>
                    <a:prstGeom prst="rect">
                      <a:avLst/>
                    </a:prstGeom>
                    <a:noFill/>
                    <a:ln w="31750">
                      <a:solidFill>
                        <a:schemeClr val="tx1"/>
                      </a:solidFill>
                    </a:ln>
                  </pic:spPr>
                </pic:pic>
              </a:graphicData>
            </a:graphic>
          </wp:anchor>
        </w:drawing>
      </w:r>
    </w:p>
    <w:p w:rsidR="00BF222C" w:rsidRPr="00BC1B23" w:rsidRDefault="00BF222C" w:rsidP="004F6280">
      <w:pPr>
        <w:rPr>
          <w:rFonts w:ascii="Pericles" w:hAnsi="Pericles"/>
        </w:rPr>
      </w:pPr>
    </w:p>
    <w:p w:rsidR="00BF222C" w:rsidRPr="00BC1B23" w:rsidRDefault="00BF222C" w:rsidP="004F6280">
      <w:pPr>
        <w:rPr>
          <w:rFonts w:ascii="Pericles" w:hAnsi="Pericles"/>
        </w:rPr>
      </w:pPr>
    </w:p>
    <w:p w:rsidR="000D0DC9" w:rsidRPr="00BC1B23" w:rsidRDefault="000D0DC9" w:rsidP="004F6280">
      <w:pPr>
        <w:rPr>
          <w:rFonts w:ascii="Pericles" w:hAnsi="Pericles"/>
        </w:rPr>
      </w:pPr>
    </w:p>
    <w:p w:rsidR="0062330D" w:rsidRPr="00BC1B23" w:rsidRDefault="0062330D" w:rsidP="004F6280">
      <w:pPr>
        <w:rPr>
          <w:rFonts w:ascii="Pericles" w:hAnsi="Pericles"/>
        </w:rPr>
      </w:pPr>
    </w:p>
    <w:p w:rsidR="004F6280" w:rsidRPr="00BC1B23" w:rsidRDefault="004F6280" w:rsidP="0062330D">
      <w:pPr>
        <w:rPr>
          <w:rFonts w:ascii="Pericles" w:hAnsi="Pericles"/>
        </w:rPr>
      </w:pPr>
      <w:r w:rsidRPr="00BC1B23">
        <w:rPr>
          <w:rFonts w:ascii="Pericles" w:hAnsi="Pericles"/>
        </w:rPr>
        <w:t xml:space="preserve">Creates a </w:t>
      </w:r>
      <w:r w:rsidRPr="0027114D">
        <w:rPr>
          <w:rFonts w:ascii="Pericles" w:hAnsi="Pericles"/>
          <w:b/>
        </w:rPr>
        <w:t>tank</w:t>
      </w:r>
      <w:r w:rsidRPr="00BC1B23">
        <w:rPr>
          <w:rFonts w:ascii="Pericles" w:hAnsi="Pericles"/>
        </w:rPr>
        <w:t xml:space="preserve"> at the factory. </w:t>
      </w:r>
      <w:r w:rsidR="0062330D" w:rsidRPr="00BC1B23">
        <w:rPr>
          <w:rFonts w:ascii="Pericles" w:hAnsi="Pericles"/>
        </w:rPr>
        <w:t>These powerful vehicles can only shoot forward, but do massive damage on impact with the Wyrm</w:t>
      </w:r>
      <w:r w:rsidR="000D0DC9" w:rsidRPr="00BC1B23">
        <w:rPr>
          <w:rFonts w:ascii="Pericles" w:hAnsi="Pericles"/>
        </w:rPr>
        <w:t>. (PRICE: $2000</w:t>
      </w:r>
      <w:r w:rsidRPr="00BC1B23">
        <w:rPr>
          <w:rFonts w:ascii="Pericles" w:hAnsi="Pericles"/>
        </w:rPr>
        <w:t>)</w:t>
      </w:r>
      <w:r w:rsidR="0062330D" w:rsidRPr="00BC1B23">
        <w:rPr>
          <w:rFonts w:ascii="Pericles" w:hAnsi="Pericles"/>
        </w:rPr>
        <w:t>.</w:t>
      </w:r>
    </w:p>
    <w:p w:rsidR="004F6280" w:rsidRPr="00BC1B23" w:rsidRDefault="004F6280" w:rsidP="004F6280">
      <w:pPr>
        <w:rPr>
          <w:rFonts w:ascii="Pericles" w:hAnsi="Pericles"/>
        </w:rPr>
      </w:pPr>
    </w:p>
    <w:p w:rsidR="004F6280" w:rsidRPr="00BC1B23" w:rsidRDefault="0062330D" w:rsidP="004F6280">
      <w:pPr>
        <w:pStyle w:val="Title"/>
        <w:rPr>
          <w:rFonts w:ascii="Pericles" w:hAnsi="Pericles"/>
        </w:rPr>
      </w:pPr>
      <w:bookmarkStart w:id="16" w:name="_Toc322973486"/>
      <w:r w:rsidRPr="00BC1B23">
        <w:rPr>
          <w:rFonts w:ascii="Pericles" w:hAnsi="Pericles"/>
        </w:rPr>
        <w:lastRenderedPageBreak/>
        <w:t>Acknowledgements &amp; Credits</w:t>
      </w:r>
      <w:bookmarkEnd w:id="16"/>
    </w:p>
    <w:p w:rsidR="004F6280" w:rsidRPr="00BC1B23" w:rsidRDefault="0062330D" w:rsidP="004F6280">
      <w:pPr>
        <w:pStyle w:val="NormalWeb"/>
        <w:spacing w:after="0"/>
        <w:rPr>
          <w:rFonts w:ascii="Pericles" w:hAnsi="Pericles"/>
        </w:rPr>
      </w:pPr>
      <w:r w:rsidRPr="00BC1B23">
        <w:rPr>
          <w:rFonts w:ascii="Pericles" w:hAnsi="Pericles"/>
        </w:rPr>
        <w:t>Software Engineer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Patrick Bloem</w:t>
      </w:r>
    </w:p>
    <w:p w:rsidR="0062330D" w:rsidRPr="00BC1B23" w:rsidRDefault="0062330D" w:rsidP="0062330D">
      <w:pPr>
        <w:pStyle w:val="NormalWeb"/>
        <w:spacing w:after="0"/>
        <w:rPr>
          <w:rFonts w:ascii="Pericles" w:hAnsi="Pericles"/>
        </w:rPr>
      </w:pPr>
      <w:r w:rsidRPr="00BC1B23">
        <w:rPr>
          <w:rFonts w:ascii="Pericles" w:hAnsi="Pericles"/>
        </w:rPr>
        <w:t>Creative Designer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Jess Tate</w:t>
      </w:r>
    </w:p>
    <w:p w:rsidR="0062330D" w:rsidRPr="00BC1B23" w:rsidRDefault="0062330D" w:rsidP="0062330D">
      <w:pPr>
        <w:pStyle w:val="NormalWeb"/>
        <w:spacing w:after="0"/>
        <w:rPr>
          <w:rFonts w:ascii="Pericles" w:hAnsi="Pericles"/>
        </w:rPr>
      </w:pPr>
      <w:r w:rsidRPr="00BC1B23">
        <w:rPr>
          <w:rFonts w:ascii="Pericles" w:hAnsi="Pericles"/>
        </w:rPr>
        <w:t>Game Engine Resource Manager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Caleb Pentecost</w:t>
      </w:r>
    </w:p>
    <w:p w:rsidR="0062330D" w:rsidRPr="00BC1B23" w:rsidRDefault="0062330D" w:rsidP="0062330D">
      <w:pPr>
        <w:pStyle w:val="NormalWeb"/>
        <w:spacing w:after="0"/>
        <w:rPr>
          <w:rFonts w:ascii="Pericles" w:hAnsi="Pericles"/>
        </w:rPr>
      </w:pPr>
      <w:r w:rsidRPr="00BC1B23">
        <w:rPr>
          <w:rFonts w:ascii="Pericles" w:hAnsi="Pericles"/>
        </w:rPr>
        <w:t>Technical Artist</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Devin Pentecost</w:t>
      </w:r>
    </w:p>
    <w:p w:rsidR="0062330D" w:rsidRPr="00BC1B23" w:rsidRDefault="0062330D" w:rsidP="0062330D">
      <w:pPr>
        <w:pStyle w:val="NormalWeb"/>
        <w:spacing w:after="0"/>
        <w:rPr>
          <w:rFonts w:ascii="Pericles" w:hAnsi="Pericles"/>
        </w:rPr>
      </w:pPr>
      <w:r w:rsidRPr="00BC1B23">
        <w:rPr>
          <w:rFonts w:ascii="Pericles" w:hAnsi="Pericles"/>
        </w:rPr>
        <w:t>Building Artist</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Sarah Thomas</w:t>
      </w:r>
    </w:p>
    <w:p w:rsidR="0062330D" w:rsidRPr="00BC1B23" w:rsidRDefault="0062330D" w:rsidP="0062330D">
      <w:pPr>
        <w:pStyle w:val="NormalWeb"/>
        <w:spacing w:after="0"/>
        <w:rPr>
          <w:rFonts w:ascii="Pericles" w:hAnsi="Pericles"/>
        </w:rPr>
      </w:pPr>
      <w:r w:rsidRPr="00BC1B23">
        <w:rPr>
          <w:rFonts w:ascii="Pericles" w:hAnsi="Pericles"/>
        </w:rPr>
        <w:t>Music</w:t>
      </w:r>
    </w:p>
    <w:p w:rsidR="00D254D4" w:rsidRPr="00BC1B23" w:rsidRDefault="0062330D" w:rsidP="0062330D">
      <w:pPr>
        <w:pStyle w:val="NormalWeb"/>
        <w:numPr>
          <w:ilvl w:val="0"/>
          <w:numId w:val="9"/>
        </w:numPr>
        <w:spacing w:after="0"/>
        <w:rPr>
          <w:rFonts w:ascii="Pericles" w:hAnsi="Pericles"/>
        </w:rPr>
      </w:pPr>
      <w:r w:rsidRPr="00BC1B23">
        <w:rPr>
          <w:rFonts w:ascii="Pericles" w:hAnsi="Pericles"/>
        </w:rPr>
        <w:t>Chris Dunleavy</w:t>
      </w:r>
    </w:p>
    <w:p w:rsidR="00D254D4" w:rsidRPr="00BC1B23" w:rsidRDefault="00D254D4">
      <w:pPr>
        <w:rPr>
          <w:rFonts w:ascii="Pericles" w:hAnsi="Pericles"/>
        </w:rPr>
      </w:pPr>
      <w:r w:rsidRPr="00BC1B23">
        <w:rPr>
          <w:rFonts w:ascii="Pericles" w:hAnsi="Pericles"/>
        </w:rPr>
        <w:br w:type="page"/>
      </w:r>
    </w:p>
    <w:p w:rsidR="0062330D" w:rsidRPr="00BC1B23" w:rsidRDefault="00D254D4" w:rsidP="00D254D4">
      <w:pPr>
        <w:pStyle w:val="Title"/>
        <w:rPr>
          <w:rFonts w:ascii="Pericles" w:hAnsi="Pericles"/>
        </w:rPr>
      </w:pPr>
      <w:bookmarkStart w:id="17" w:name="_Toc322973487"/>
      <w:r w:rsidRPr="00BC1B23">
        <w:rPr>
          <w:rFonts w:ascii="Pericles" w:hAnsi="Pericles"/>
        </w:rPr>
        <w:lastRenderedPageBreak/>
        <w:t>Notes</w:t>
      </w:r>
      <w:bookmarkEnd w:id="17"/>
    </w:p>
    <w:p w:rsidR="00D254D4" w:rsidRPr="00BC1B23" w:rsidRDefault="00D254D4" w:rsidP="00667E0D">
      <w:pPr>
        <w:rPr>
          <w:rFonts w:ascii="Pericles" w:hAnsi="Pericles"/>
          <w:b/>
          <w:sz w:val="48"/>
          <w:szCs w:val="48"/>
        </w:rPr>
      </w:pPr>
      <w:r w:rsidRPr="00BC1B23">
        <w:rPr>
          <w:rFonts w:ascii="Pericles" w:hAnsi="Pericles"/>
          <w:b/>
          <w:sz w:val="48"/>
          <w:szCs w:val="4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67E0D" w:rsidRPr="00BC1B23">
        <w:rPr>
          <w:rFonts w:ascii="Pericles" w:hAnsi="Pericles"/>
          <w:b/>
          <w:sz w:val="48"/>
          <w:szCs w:val="48"/>
        </w:rPr>
        <w:t>__</w:t>
      </w:r>
    </w:p>
    <w:p w:rsidR="00D254D4" w:rsidRPr="00BC1B23" w:rsidRDefault="00D254D4" w:rsidP="00667E0D">
      <w:pPr>
        <w:rPr>
          <w:rFonts w:ascii="Pericles" w:hAnsi="Pericles"/>
          <w:b/>
          <w:sz w:val="48"/>
          <w:szCs w:val="48"/>
        </w:rPr>
      </w:pPr>
      <w:r w:rsidRPr="00BC1B23">
        <w:rPr>
          <w:rFonts w:ascii="Pericles" w:hAnsi="Pericles"/>
          <w:b/>
          <w:sz w:val="48"/>
          <w:szCs w:val="48"/>
        </w:rPr>
        <w:t>________________________________________________</w:t>
      </w:r>
    </w:p>
    <w:sectPr w:rsidR="00D254D4" w:rsidRPr="00BC1B23" w:rsidSect="004F6280">
      <w:pgSz w:w="7920" w:h="12240" w:orient="landscape" w:code="1"/>
      <w:pgMar w:top="1080" w:right="900" w:bottom="1440" w:left="1170" w:header="720" w:footer="504"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73B2" w:rsidRDefault="00DA73B2">
      <w:r>
        <w:separator/>
      </w:r>
    </w:p>
  </w:endnote>
  <w:endnote w:type="continuationSeparator" w:id="0">
    <w:p w:rsidR="00DA73B2" w:rsidRDefault="00DA73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embedRegular r:id="rId1" w:fontKey="{C77FD866-3706-4B61-A8BD-3E4E06F034ED}"/>
    <w:embedBold r:id="rId2" w:fontKey="{6956917B-952E-4598-AE2F-957B8D5CBF88}"/>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2A442CED-79EA-4D58-BE3A-71F5229A3D35}"/>
  </w:font>
  <w:font w:name="Pericles">
    <w:panose1 w:val="020B0604030000020004"/>
    <w:charset w:val="00"/>
    <w:family w:val="swiss"/>
    <w:pitch w:val="variable"/>
    <w:sig w:usb0="80000003" w:usb1="40000000" w:usb2="00000000" w:usb3="00000000" w:csb0="00000001" w:csb1="00000000"/>
    <w:embedRegular r:id="rId4" w:fontKey="{2A8EC6E7-02B5-47EE-B087-F38502FD7A0F}"/>
    <w:embedBold r:id="rId5" w:fontKey="{524640C0-7E79-4A8F-A66D-6DD18AA740D2}"/>
    <w:embedItalic r:id="rId6" w:fontKey="{F0425DE3-E849-45A2-A14F-67435846F0A6}"/>
    <w:embedBoldItalic r:id="rId7" w:fontKey="{2AD97B2D-E3A5-4B6D-A6A1-BEFC9EF0D976}"/>
  </w:font>
  <w:font w:name="Motorwerk">
    <w:panose1 w:val="02000503030000020004"/>
    <w:charset w:val="00"/>
    <w:family w:val="auto"/>
    <w:pitch w:val="variable"/>
    <w:sig w:usb0="00000003" w:usb1="00000000" w:usb2="00000000" w:usb3="00000000" w:csb0="00000001" w:csb1="00000000"/>
    <w:embedBold r:id="rId8" w:fontKey="{8C411237-DAD9-49D4-8070-8F0625D2C204}"/>
  </w:font>
  <w:font w:name="Calibri">
    <w:panose1 w:val="020F0502020204030204"/>
    <w:charset w:val="00"/>
    <w:family w:val="swiss"/>
    <w:pitch w:val="variable"/>
    <w:sig w:usb0="E10002FF" w:usb1="4000ACFF" w:usb2="00000009" w:usb3="00000000" w:csb0="0000019F" w:csb1="00000000"/>
    <w:embedRegular r:id="rId9" w:fontKey="{EEA77AFF-3502-4C49-B96B-69B179A8F4A5}"/>
  </w:font>
  <w:font w:name="Cambria">
    <w:panose1 w:val="02040503050406030204"/>
    <w:charset w:val="00"/>
    <w:family w:val="roman"/>
    <w:pitch w:val="variable"/>
    <w:sig w:usb0="E00002FF" w:usb1="400004FF" w:usb2="00000000" w:usb3="00000000" w:csb0="0000019F" w:csb1="00000000"/>
    <w:embedRegular r:id="rId10" w:fontKey="{B3352824-B108-413F-8DA0-2DEEC7F09E4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22C" w:rsidRPr="006052F4" w:rsidRDefault="00AE38FB" w:rsidP="006052F4">
    <w:pPr>
      <w:pStyle w:val="Footer-Odd"/>
      <w:ind w:right="0"/>
      <w:jc w:val="left"/>
      <w:rPr>
        <w:rStyle w:val="Footer-EvenChar"/>
      </w:rPr>
    </w:pPr>
    <w:r>
      <w:rPr>
        <w:rStyle w:val="PageNumber"/>
      </w:rPr>
      <w:fldChar w:fldCharType="begin"/>
    </w:r>
    <w:r w:rsidR="00BF222C">
      <w:rPr>
        <w:rStyle w:val="PageNumber"/>
      </w:rPr>
      <w:instrText xml:space="preserve"> PAGE </w:instrText>
    </w:r>
    <w:r>
      <w:rPr>
        <w:rStyle w:val="PageNumber"/>
      </w:rPr>
      <w:fldChar w:fldCharType="separate"/>
    </w:r>
    <w:r w:rsidR="005A0E79">
      <w:rPr>
        <w:rStyle w:val="PageNumber"/>
        <w:noProof/>
      </w:rPr>
      <w:t>6</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22C" w:rsidRPr="006052F4" w:rsidRDefault="00AE38FB" w:rsidP="006052F4">
    <w:pPr>
      <w:pStyle w:val="Footer"/>
      <w:tabs>
        <w:tab w:val="clear" w:pos="-216"/>
        <w:tab w:val="clear" w:pos="6030"/>
      </w:tabs>
      <w:ind w:left="0"/>
      <w:jc w:val="right"/>
      <w:rPr>
        <w:rStyle w:val="Footer-OddChar"/>
      </w:rPr>
    </w:pPr>
    <w:r>
      <w:rPr>
        <w:rStyle w:val="PageNumber"/>
      </w:rPr>
      <w:fldChar w:fldCharType="begin"/>
    </w:r>
    <w:r w:rsidR="00BF222C">
      <w:rPr>
        <w:rStyle w:val="PageNumber"/>
      </w:rPr>
      <w:instrText xml:space="preserve"> PAGE </w:instrText>
    </w:r>
    <w:r>
      <w:rPr>
        <w:rStyle w:val="PageNumber"/>
      </w:rPr>
      <w:fldChar w:fldCharType="separate"/>
    </w:r>
    <w:r w:rsidR="005A0E79">
      <w:rPr>
        <w:rStyle w:val="PageNumber"/>
        <w:noProof/>
      </w:rPr>
      <w:t>7</w:t>
    </w:r>
    <w:r>
      <w:rPr>
        <w:rStyle w:val="PageNumber"/>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22C" w:rsidRDefault="00BF222C" w:rsidP="002D6436"/>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73B2" w:rsidRDefault="00DA73B2">
      <w:r>
        <w:separator/>
      </w:r>
    </w:p>
  </w:footnote>
  <w:footnote w:type="continuationSeparator" w:id="0">
    <w:p w:rsidR="00DA73B2" w:rsidRDefault="00DA73B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972845A0"/>
    <w:lvl w:ilvl="0">
      <w:start w:val="1"/>
      <w:numFmt w:val="bullet"/>
      <w:lvlText w:val=""/>
      <w:lvlJc w:val="left"/>
      <w:pPr>
        <w:tabs>
          <w:tab w:val="num" w:pos="360"/>
        </w:tabs>
        <w:ind w:left="360" w:hanging="360"/>
      </w:pPr>
      <w:rPr>
        <w:rFonts w:ascii="Symbol" w:hAnsi="Symbol" w:hint="default"/>
      </w:rPr>
    </w:lvl>
  </w:abstractNum>
  <w:abstractNum w:abstractNumId="1">
    <w:nsid w:val="17473206"/>
    <w:multiLevelType w:val="multilevel"/>
    <w:tmpl w:val="997A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D014B1B"/>
    <w:multiLevelType w:val="hybridMultilevel"/>
    <w:tmpl w:val="9D1C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219F6"/>
    <w:multiLevelType w:val="hybridMultilevel"/>
    <w:tmpl w:val="2A88E92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
    <w:nsid w:val="53E52E56"/>
    <w:multiLevelType w:val="hybridMultilevel"/>
    <w:tmpl w:val="1F541C56"/>
    <w:lvl w:ilvl="0" w:tplc="619E5E5C">
      <w:start w:val="1"/>
      <w:numFmt w:val="bullet"/>
      <w:pStyle w:val="Order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5E856C9D"/>
    <w:multiLevelType w:val="hybridMultilevel"/>
    <w:tmpl w:val="2C7E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6F1B51"/>
    <w:multiLevelType w:val="multilevel"/>
    <w:tmpl w:val="2B7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5A46FE1"/>
    <w:multiLevelType w:val="hybridMultilevel"/>
    <w:tmpl w:val="BAB6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4"/>
  </w:num>
  <w:num w:numId="7">
    <w:abstractNumId w:val="6"/>
  </w:num>
  <w:num w:numId="8">
    <w:abstractNumId w:val="1"/>
  </w:num>
  <w:num w:numId="9">
    <w:abstractNumId w:val="2"/>
  </w:num>
  <w:num w:numId="10">
    <w:abstractNumId w:val="3"/>
  </w:num>
  <w:num w:numId="11">
    <w:abstractNumId w:val="7"/>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isplayBackgroundShape/>
  <w:embedTrueTypeFonts/>
  <w:attachedTemplate r:id="rId1"/>
  <w:stylePaneFormatFilter w:val="3F01"/>
  <w:defaultTabStop w:val="720"/>
  <w:evenAndOddHeaders/>
  <w:bookFoldPrinting/>
  <w:bookFoldPrintingSheets w:val="8"/>
  <w:noPunctuationKerning/>
  <w:characterSpacingControl w:val="doNotCompress"/>
  <w:hdrShapeDefaults>
    <o:shapedefaults v:ext="edit" spidmax="11266" style="mso-position-horizontal-relative:page;mso-position-vertical-relative:page" fillcolor="white" stroke="f">
      <v:fill color="white"/>
      <v:stroke on="f"/>
      <v:textbox style="mso-fit-shape-to-text:t"/>
      <o:colormenu v:ext="edit" fillcolor="none [1305]"/>
    </o:shapedefaults>
  </w:hdrShapeDefaults>
  <w:footnotePr>
    <w:footnote w:id="-1"/>
    <w:footnote w:id="0"/>
  </w:footnotePr>
  <w:endnotePr>
    <w:endnote w:id="-1"/>
    <w:endnote w:id="0"/>
  </w:endnotePr>
  <w:compat/>
  <w:rsids>
    <w:rsidRoot w:val="004F6280"/>
    <w:rsid w:val="00000276"/>
    <w:rsid w:val="0000504A"/>
    <w:rsid w:val="000101CE"/>
    <w:rsid w:val="0001744E"/>
    <w:rsid w:val="00017A3E"/>
    <w:rsid w:val="00020710"/>
    <w:rsid w:val="000207BA"/>
    <w:rsid w:val="000347D5"/>
    <w:rsid w:val="00036F8C"/>
    <w:rsid w:val="00047708"/>
    <w:rsid w:val="0005680E"/>
    <w:rsid w:val="00092016"/>
    <w:rsid w:val="000B2BFD"/>
    <w:rsid w:val="000C5F52"/>
    <w:rsid w:val="000C722A"/>
    <w:rsid w:val="000D0DC9"/>
    <w:rsid w:val="000D7442"/>
    <w:rsid w:val="000E39A8"/>
    <w:rsid w:val="000F105D"/>
    <w:rsid w:val="00102C7E"/>
    <w:rsid w:val="00117EBE"/>
    <w:rsid w:val="00130481"/>
    <w:rsid w:val="00146617"/>
    <w:rsid w:val="00152449"/>
    <w:rsid w:val="001558BA"/>
    <w:rsid w:val="00170177"/>
    <w:rsid w:val="001759CD"/>
    <w:rsid w:val="00182B7A"/>
    <w:rsid w:val="001B38BA"/>
    <w:rsid w:val="001D330D"/>
    <w:rsid w:val="001F20E3"/>
    <w:rsid w:val="00207413"/>
    <w:rsid w:val="00216787"/>
    <w:rsid w:val="00220AA0"/>
    <w:rsid w:val="00223B8A"/>
    <w:rsid w:val="002324A2"/>
    <w:rsid w:val="0023673C"/>
    <w:rsid w:val="00242548"/>
    <w:rsid w:val="00242BE5"/>
    <w:rsid w:val="002445E9"/>
    <w:rsid w:val="00244F5C"/>
    <w:rsid w:val="00250F0E"/>
    <w:rsid w:val="0025183B"/>
    <w:rsid w:val="0027114D"/>
    <w:rsid w:val="002950D9"/>
    <w:rsid w:val="002A1A15"/>
    <w:rsid w:val="002A779F"/>
    <w:rsid w:val="002B33E6"/>
    <w:rsid w:val="002C6EC5"/>
    <w:rsid w:val="002D6436"/>
    <w:rsid w:val="002E42BB"/>
    <w:rsid w:val="002F6030"/>
    <w:rsid w:val="0031684B"/>
    <w:rsid w:val="00321C8E"/>
    <w:rsid w:val="00342829"/>
    <w:rsid w:val="00355EAA"/>
    <w:rsid w:val="00357592"/>
    <w:rsid w:val="00357B90"/>
    <w:rsid w:val="003614B2"/>
    <w:rsid w:val="003911F4"/>
    <w:rsid w:val="00394A8D"/>
    <w:rsid w:val="003A13F4"/>
    <w:rsid w:val="003B1FA3"/>
    <w:rsid w:val="003B2935"/>
    <w:rsid w:val="003B32F9"/>
    <w:rsid w:val="003E04AF"/>
    <w:rsid w:val="003E3D43"/>
    <w:rsid w:val="003E5D39"/>
    <w:rsid w:val="00410A93"/>
    <w:rsid w:val="0041155C"/>
    <w:rsid w:val="00413A36"/>
    <w:rsid w:val="00436588"/>
    <w:rsid w:val="00442C39"/>
    <w:rsid w:val="004511EE"/>
    <w:rsid w:val="00467702"/>
    <w:rsid w:val="00480FE7"/>
    <w:rsid w:val="004816F3"/>
    <w:rsid w:val="00486A84"/>
    <w:rsid w:val="004945F0"/>
    <w:rsid w:val="00494A71"/>
    <w:rsid w:val="004965C6"/>
    <w:rsid w:val="004A3B2A"/>
    <w:rsid w:val="004A740E"/>
    <w:rsid w:val="004C1A82"/>
    <w:rsid w:val="004C6B31"/>
    <w:rsid w:val="004F14EA"/>
    <w:rsid w:val="004F6280"/>
    <w:rsid w:val="004F6C89"/>
    <w:rsid w:val="00526305"/>
    <w:rsid w:val="0054044B"/>
    <w:rsid w:val="00552AE3"/>
    <w:rsid w:val="00562585"/>
    <w:rsid w:val="005654EA"/>
    <w:rsid w:val="00566759"/>
    <w:rsid w:val="00573C81"/>
    <w:rsid w:val="005803E3"/>
    <w:rsid w:val="005861B1"/>
    <w:rsid w:val="00587EF0"/>
    <w:rsid w:val="00593827"/>
    <w:rsid w:val="00596FEB"/>
    <w:rsid w:val="005A0E79"/>
    <w:rsid w:val="005A4D3E"/>
    <w:rsid w:val="005A740B"/>
    <w:rsid w:val="005C15FF"/>
    <w:rsid w:val="005D03DC"/>
    <w:rsid w:val="005E174C"/>
    <w:rsid w:val="005E17DF"/>
    <w:rsid w:val="006052F4"/>
    <w:rsid w:val="00613B0D"/>
    <w:rsid w:val="0062330D"/>
    <w:rsid w:val="00630DBD"/>
    <w:rsid w:val="0064678F"/>
    <w:rsid w:val="0065567B"/>
    <w:rsid w:val="00667E0D"/>
    <w:rsid w:val="006727A1"/>
    <w:rsid w:val="0067680C"/>
    <w:rsid w:val="006829A7"/>
    <w:rsid w:val="006864B0"/>
    <w:rsid w:val="006A6881"/>
    <w:rsid w:val="006B18FD"/>
    <w:rsid w:val="006E7647"/>
    <w:rsid w:val="006F127E"/>
    <w:rsid w:val="00737633"/>
    <w:rsid w:val="0074265B"/>
    <w:rsid w:val="00763C13"/>
    <w:rsid w:val="00772A99"/>
    <w:rsid w:val="0077512A"/>
    <w:rsid w:val="007A0567"/>
    <w:rsid w:val="007C0824"/>
    <w:rsid w:val="007E1C6F"/>
    <w:rsid w:val="007E62AD"/>
    <w:rsid w:val="00816D07"/>
    <w:rsid w:val="00817773"/>
    <w:rsid w:val="00870943"/>
    <w:rsid w:val="008B2C7E"/>
    <w:rsid w:val="008B3ED2"/>
    <w:rsid w:val="008D2F28"/>
    <w:rsid w:val="008D6E59"/>
    <w:rsid w:val="008E7FFD"/>
    <w:rsid w:val="008F1ED1"/>
    <w:rsid w:val="00902272"/>
    <w:rsid w:val="009162A6"/>
    <w:rsid w:val="00920C27"/>
    <w:rsid w:val="00932DED"/>
    <w:rsid w:val="00935542"/>
    <w:rsid w:val="009A4B05"/>
    <w:rsid w:val="009B525B"/>
    <w:rsid w:val="009B605E"/>
    <w:rsid w:val="00A047CE"/>
    <w:rsid w:val="00A15A41"/>
    <w:rsid w:val="00A33289"/>
    <w:rsid w:val="00A40E41"/>
    <w:rsid w:val="00A452A8"/>
    <w:rsid w:val="00A466CF"/>
    <w:rsid w:val="00A53FFE"/>
    <w:rsid w:val="00A7607C"/>
    <w:rsid w:val="00AA5501"/>
    <w:rsid w:val="00AB0B4B"/>
    <w:rsid w:val="00AB4567"/>
    <w:rsid w:val="00AB4C59"/>
    <w:rsid w:val="00AB7C74"/>
    <w:rsid w:val="00AC0A85"/>
    <w:rsid w:val="00AD5AA2"/>
    <w:rsid w:val="00AE38FB"/>
    <w:rsid w:val="00B07033"/>
    <w:rsid w:val="00B26E2A"/>
    <w:rsid w:val="00B41B63"/>
    <w:rsid w:val="00B70CC5"/>
    <w:rsid w:val="00B7165D"/>
    <w:rsid w:val="00B746B8"/>
    <w:rsid w:val="00BA392A"/>
    <w:rsid w:val="00BA41BF"/>
    <w:rsid w:val="00BA4244"/>
    <w:rsid w:val="00BA66A5"/>
    <w:rsid w:val="00BB2F5E"/>
    <w:rsid w:val="00BC1B23"/>
    <w:rsid w:val="00BE04F2"/>
    <w:rsid w:val="00BE08DB"/>
    <w:rsid w:val="00BF222C"/>
    <w:rsid w:val="00C2342C"/>
    <w:rsid w:val="00C24DB6"/>
    <w:rsid w:val="00C3254B"/>
    <w:rsid w:val="00C40804"/>
    <w:rsid w:val="00C42BF9"/>
    <w:rsid w:val="00C558FC"/>
    <w:rsid w:val="00C64A31"/>
    <w:rsid w:val="00C715F6"/>
    <w:rsid w:val="00C87417"/>
    <w:rsid w:val="00CA2C8B"/>
    <w:rsid w:val="00CA40EC"/>
    <w:rsid w:val="00CE238B"/>
    <w:rsid w:val="00CE5C70"/>
    <w:rsid w:val="00CF307D"/>
    <w:rsid w:val="00CF7C36"/>
    <w:rsid w:val="00CF7CD2"/>
    <w:rsid w:val="00D001F1"/>
    <w:rsid w:val="00D017A4"/>
    <w:rsid w:val="00D108EF"/>
    <w:rsid w:val="00D254D4"/>
    <w:rsid w:val="00D254E8"/>
    <w:rsid w:val="00D309DC"/>
    <w:rsid w:val="00D440A0"/>
    <w:rsid w:val="00DA3776"/>
    <w:rsid w:val="00DA73B2"/>
    <w:rsid w:val="00DB190A"/>
    <w:rsid w:val="00DB5320"/>
    <w:rsid w:val="00DC12B2"/>
    <w:rsid w:val="00DE4A14"/>
    <w:rsid w:val="00DE4C04"/>
    <w:rsid w:val="00DE61BE"/>
    <w:rsid w:val="00E04B85"/>
    <w:rsid w:val="00E154C6"/>
    <w:rsid w:val="00E50939"/>
    <w:rsid w:val="00E61BFA"/>
    <w:rsid w:val="00E71F2D"/>
    <w:rsid w:val="00E869FF"/>
    <w:rsid w:val="00EA4D21"/>
    <w:rsid w:val="00EA6469"/>
    <w:rsid w:val="00EC3DBA"/>
    <w:rsid w:val="00ED12A5"/>
    <w:rsid w:val="00ED41B9"/>
    <w:rsid w:val="00ED666A"/>
    <w:rsid w:val="00EF30E9"/>
    <w:rsid w:val="00EF6369"/>
    <w:rsid w:val="00F10FB1"/>
    <w:rsid w:val="00F352C6"/>
    <w:rsid w:val="00F35887"/>
    <w:rsid w:val="00F604C3"/>
    <w:rsid w:val="00F7189E"/>
    <w:rsid w:val="00F90935"/>
    <w:rsid w:val="00F93533"/>
    <w:rsid w:val="00F96141"/>
    <w:rsid w:val="00F97C31"/>
    <w:rsid w:val="00FA329B"/>
    <w:rsid w:val="00FA675D"/>
    <w:rsid w:val="00FB1B6C"/>
    <w:rsid w:val="00FB5D81"/>
    <w:rsid w:val="00FE431A"/>
    <w:rsid w:val="00FF6A9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style="mso-position-horizontal-relative:page;mso-position-vertical-relative:page" fillcolor="white" stroke="f">
      <v:fill color="white"/>
      <v:stroke on="f"/>
      <v:textbox style="mso-fit-shape-to-text:t"/>
      <o:colormenu v:ext="edit" fillcolor="none [13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F30E9"/>
    <w:rPr>
      <w:sz w:val="24"/>
      <w:szCs w:val="24"/>
    </w:rPr>
  </w:style>
  <w:style w:type="paragraph" w:styleId="Heading1">
    <w:name w:val="heading 1"/>
    <w:basedOn w:val="Normal"/>
    <w:next w:val="BodyText"/>
    <w:qFormat/>
    <w:rsid w:val="008D6E59"/>
    <w:pPr>
      <w:keepNext/>
      <w:spacing w:before="360" w:after="60"/>
      <w:outlineLvl w:val="0"/>
    </w:pPr>
    <w:rPr>
      <w:rFonts w:ascii="Lucida Sans Unicode" w:hAnsi="Lucida Sans Unicode"/>
      <w:b/>
      <w:bCs/>
      <w:iCs/>
      <w:sz w:val="28"/>
    </w:rPr>
  </w:style>
  <w:style w:type="paragraph" w:styleId="Heading2">
    <w:name w:val="heading 2"/>
    <w:basedOn w:val="Normal"/>
    <w:next w:val="BodyText"/>
    <w:link w:val="Heading2Char"/>
    <w:qFormat/>
    <w:rsid w:val="008D6E59"/>
    <w:pPr>
      <w:keepNext/>
      <w:spacing w:before="200"/>
      <w:outlineLvl w:val="1"/>
    </w:pPr>
    <w:rPr>
      <w:rFonts w:ascii="Lucida Sans Unicode" w:hAnsi="Lucida Sans Unicode" w:cs="Arial"/>
      <w:b/>
      <w:szCs w:val="20"/>
    </w:rPr>
  </w:style>
  <w:style w:type="paragraph" w:styleId="Heading3">
    <w:name w:val="heading 3"/>
    <w:basedOn w:val="Normal"/>
    <w:next w:val="Normal"/>
    <w:qFormat/>
    <w:rsid w:val="008D6E59"/>
    <w:pPr>
      <w:keepNext/>
      <w:spacing w:before="200"/>
      <w:outlineLvl w:val="2"/>
    </w:pPr>
    <w:rPr>
      <w:rFonts w:ascii="Lucida Sans Unicode" w:hAnsi="Lucida Sans Unicode" w:cs="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F20E3"/>
    <w:pPr>
      <w:spacing w:before="60" w:after="360"/>
    </w:pPr>
    <w:rPr>
      <w:rFonts w:ascii="Arial" w:hAnsi="Arial"/>
      <w:sz w:val="20"/>
    </w:rPr>
  </w:style>
  <w:style w:type="character" w:customStyle="1" w:styleId="BodyTextChar">
    <w:name w:val="Body Text Char"/>
    <w:basedOn w:val="DefaultParagraphFont"/>
    <w:link w:val="BodyText"/>
    <w:rsid w:val="001F20E3"/>
    <w:rPr>
      <w:rFonts w:ascii="Arial" w:hAnsi="Arial"/>
      <w:szCs w:val="24"/>
      <w:lang w:val="en-US" w:eastAsia="en-US" w:bidi="ar-SA"/>
    </w:rPr>
  </w:style>
  <w:style w:type="character" w:customStyle="1" w:styleId="Heading2Char">
    <w:name w:val="Heading 2 Char"/>
    <w:basedOn w:val="BodyTextChar"/>
    <w:link w:val="Heading2"/>
    <w:rsid w:val="005A740B"/>
    <w:rPr>
      <w:rFonts w:ascii="Lucida Sans Unicode" w:hAnsi="Lucida Sans Unicode" w:cs="Arial"/>
      <w:b/>
      <w:sz w:val="24"/>
      <w:szCs w:val="24"/>
      <w:lang w:val="en-US" w:eastAsia="en-US" w:bidi="ar-SA"/>
    </w:rPr>
  </w:style>
  <w:style w:type="paragraph" w:styleId="Title">
    <w:name w:val="Title"/>
    <w:basedOn w:val="Normal"/>
    <w:link w:val="TitleChar"/>
    <w:uiPriority w:val="10"/>
    <w:qFormat/>
    <w:rsid w:val="00152449"/>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10"/>
    <w:rsid w:val="004F6280"/>
    <w:rPr>
      <w:rFonts w:ascii="Arial" w:hAnsi="Arial" w:cs="Arial"/>
      <w:b/>
      <w:bCs/>
      <w:kern w:val="28"/>
      <w:sz w:val="32"/>
      <w:szCs w:val="32"/>
    </w:rPr>
  </w:style>
  <w:style w:type="paragraph" w:styleId="NormalWeb">
    <w:name w:val="Normal (Web)"/>
    <w:basedOn w:val="Normal"/>
    <w:uiPriority w:val="99"/>
    <w:unhideWhenUsed/>
    <w:rsid w:val="004F6280"/>
    <w:pPr>
      <w:spacing w:before="100" w:beforeAutospacing="1" w:after="115"/>
    </w:pPr>
  </w:style>
  <w:style w:type="paragraph" w:styleId="Footer">
    <w:name w:val="footer"/>
    <w:basedOn w:val="Normal"/>
    <w:link w:val="FooterChar"/>
    <w:rsid w:val="004511EE"/>
    <w:pPr>
      <w:tabs>
        <w:tab w:val="center" w:pos="-216"/>
        <w:tab w:val="center" w:pos="6030"/>
      </w:tabs>
      <w:ind w:left="-360" w:right="-270"/>
    </w:pPr>
    <w:rPr>
      <w:rFonts w:ascii="Arial" w:hAnsi="Arial"/>
      <w:sz w:val="18"/>
    </w:rPr>
  </w:style>
  <w:style w:type="paragraph" w:customStyle="1" w:styleId="Address1">
    <w:name w:val="Address 1"/>
    <w:rsid w:val="008D6E59"/>
    <w:pPr>
      <w:spacing w:before="240" w:after="240"/>
      <w:jc w:val="center"/>
    </w:pPr>
    <w:rPr>
      <w:rFonts w:ascii="Lucida Sans Unicode" w:hAnsi="Lucida Sans Unicode" w:cs="Arial"/>
      <w:b/>
      <w:bCs/>
      <w:noProof/>
      <w:color w:val="FFFFFF"/>
      <w:spacing w:val="20"/>
      <w:sz w:val="28"/>
      <w:szCs w:val="28"/>
    </w:rPr>
  </w:style>
  <w:style w:type="paragraph" w:customStyle="1" w:styleId="OrderFormText8a">
    <w:name w:val="Order Form Text 8a"/>
    <w:basedOn w:val="OrderFormText8"/>
    <w:rsid w:val="00AC0A85"/>
    <w:pPr>
      <w:jc w:val="right"/>
    </w:pPr>
  </w:style>
  <w:style w:type="paragraph" w:customStyle="1" w:styleId="BookletTitle">
    <w:name w:val="Booklet Title"/>
    <w:basedOn w:val="Normal"/>
    <w:next w:val="Normal"/>
    <w:rsid w:val="00FF6A93"/>
    <w:pPr>
      <w:keepNext/>
    </w:pPr>
    <w:rPr>
      <w:rFonts w:ascii="Lucida Sans Unicode" w:hAnsi="Lucida Sans Unicode" w:cs="Arial"/>
      <w:b/>
      <w:bCs/>
      <w:spacing w:val="30"/>
      <w:kern w:val="32"/>
      <w:sz w:val="72"/>
      <w:szCs w:val="52"/>
    </w:rPr>
  </w:style>
  <w:style w:type="paragraph" w:customStyle="1" w:styleId="CompanyName">
    <w:name w:val="Company Name"/>
    <w:basedOn w:val="Normal"/>
    <w:rsid w:val="008D6E59"/>
    <w:pPr>
      <w:keepNext/>
      <w:spacing w:before="6480" w:after="12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8D6E59"/>
    <w:pPr>
      <w:jc w:val="right"/>
    </w:pPr>
    <w:rPr>
      <w:rFonts w:ascii="Arial" w:hAnsi="Arial"/>
      <w:i/>
      <w:sz w:val="18"/>
    </w:rPr>
  </w:style>
  <w:style w:type="paragraph" w:customStyle="1" w:styleId="DateVolumeandIssue">
    <w:name w:val="Date Volume and Issue"/>
    <w:basedOn w:val="Normal"/>
    <w:rsid w:val="008D6E59"/>
    <w:pPr>
      <w:jc w:val="right"/>
    </w:pPr>
    <w:rPr>
      <w:rFonts w:ascii="Lucida Sans Unicode" w:hAnsi="Lucida Sans Unicode"/>
      <w:b/>
      <w:sz w:val="20"/>
      <w:szCs w:val="20"/>
    </w:rPr>
  </w:style>
  <w:style w:type="paragraph" w:styleId="Header">
    <w:name w:val="header"/>
    <w:basedOn w:val="Normal"/>
    <w:rsid w:val="008D6E59"/>
    <w:pPr>
      <w:tabs>
        <w:tab w:val="center" w:pos="4320"/>
        <w:tab w:val="right" w:pos="8640"/>
      </w:tabs>
    </w:pPr>
  </w:style>
  <w:style w:type="paragraph" w:customStyle="1" w:styleId="ParagraphBeforeProductTable">
    <w:name w:val="Paragraph Before Product Table"/>
    <w:basedOn w:val="Normal"/>
    <w:rsid w:val="008D6E59"/>
    <w:rPr>
      <w:rFonts w:ascii="Arial" w:hAnsi="Arial"/>
      <w:sz w:val="16"/>
      <w:szCs w:val="16"/>
    </w:rPr>
  </w:style>
  <w:style w:type="paragraph" w:customStyle="1" w:styleId="PullQuoteText">
    <w:name w:val="Pull Quote Text"/>
    <w:basedOn w:val="Normal"/>
    <w:rsid w:val="008D6E59"/>
    <w:pPr>
      <w:jc w:val="center"/>
    </w:pPr>
    <w:rPr>
      <w:rFonts w:ascii="Arial" w:hAnsi="Arial"/>
      <w:i/>
      <w:sz w:val="18"/>
    </w:rPr>
  </w:style>
  <w:style w:type="paragraph" w:customStyle="1" w:styleId="TableText1">
    <w:name w:val="Table Text 1"/>
    <w:rsid w:val="008D6E59"/>
    <w:rPr>
      <w:rFonts w:ascii="Lucida Sans Unicode" w:hAnsi="Lucida Sans Unicode"/>
      <w:b/>
      <w:caps/>
      <w:kern w:val="28"/>
      <w:sz w:val="18"/>
      <w:szCs w:val="16"/>
      <w:lang/>
    </w:rPr>
  </w:style>
  <w:style w:type="paragraph" w:customStyle="1" w:styleId="TableText2">
    <w:name w:val="Table Text 2"/>
    <w:rsid w:val="008D6E59"/>
    <w:pPr>
      <w:spacing w:before="60" w:after="120"/>
    </w:pPr>
    <w:rPr>
      <w:rFonts w:ascii="Arial" w:hAnsi="Arial"/>
      <w:sz w:val="18"/>
      <w:szCs w:val="24"/>
      <w:lang/>
    </w:rPr>
  </w:style>
  <w:style w:type="paragraph" w:customStyle="1" w:styleId="TableText3">
    <w:name w:val="Table Text 3"/>
    <w:rsid w:val="00772A99"/>
    <w:rPr>
      <w:rFonts w:ascii="Arial" w:hAnsi="Arial"/>
      <w:b/>
      <w:kern w:val="28"/>
      <w:sz w:val="16"/>
      <w:szCs w:val="17"/>
      <w:lang/>
    </w:rPr>
  </w:style>
  <w:style w:type="paragraph" w:customStyle="1" w:styleId="Tagline">
    <w:name w:val="Tagline"/>
    <w:rsid w:val="008D6E59"/>
    <w:pPr>
      <w:spacing w:before="240" w:after="120"/>
      <w:jc w:val="right"/>
    </w:pPr>
    <w:rPr>
      <w:rFonts w:ascii="Lucida Sans Unicode" w:hAnsi="Lucida Sans Unicode" w:cs="Arial"/>
      <w:caps/>
      <w:color w:val="808000"/>
      <w:szCs w:val="22"/>
    </w:rPr>
  </w:style>
  <w:style w:type="paragraph" w:styleId="TOCHeading">
    <w:name w:val="TOC Heading"/>
    <w:basedOn w:val="Heading2"/>
    <w:qFormat/>
    <w:rsid w:val="002324A2"/>
    <w:pPr>
      <w:spacing w:after="240"/>
      <w:outlineLvl w:val="9"/>
    </w:pPr>
  </w:style>
  <w:style w:type="paragraph" w:customStyle="1" w:styleId="TOCText">
    <w:name w:val="TOC Text"/>
    <w:basedOn w:val="Normal"/>
    <w:rsid w:val="008D6E59"/>
    <w:pPr>
      <w:tabs>
        <w:tab w:val="right" w:leader="dot" w:pos="5310"/>
      </w:tabs>
      <w:spacing w:line="360" w:lineRule="exact"/>
    </w:pPr>
    <w:rPr>
      <w:rFonts w:ascii="Arial" w:hAnsi="Arial"/>
      <w:sz w:val="16"/>
      <w:szCs w:val="16"/>
    </w:rPr>
  </w:style>
  <w:style w:type="paragraph" w:styleId="TOC1">
    <w:name w:val="toc 1"/>
    <w:basedOn w:val="Normal"/>
    <w:next w:val="Normal"/>
    <w:uiPriority w:val="39"/>
    <w:rsid w:val="002324A2"/>
    <w:pPr>
      <w:tabs>
        <w:tab w:val="right" w:leader="dot" w:pos="5840"/>
      </w:tabs>
      <w:spacing w:after="60"/>
    </w:pPr>
    <w:rPr>
      <w:rFonts w:ascii="Arial" w:hAnsi="Arial" w:cs="Arial"/>
      <w:sz w:val="20"/>
      <w:szCs w:val="20"/>
    </w:rPr>
  </w:style>
  <w:style w:type="paragraph" w:styleId="TOC2">
    <w:name w:val="toc 2"/>
    <w:basedOn w:val="TOC1"/>
    <w:next w:val="Normal"/>
    <w:uiPriority w:val="39"/>
    <w:rsid w:val="002324A2"/>
    <w:pPr>
      <w:ind w:left="245"/>
    </w:pPr>
  </w:style>
  <w:style w:type="character" w:styleId="SubtleEmphasis">
    <w:name w:val="Subtle Emphasis"/>
    <w:uiPriority w:val="19"/>
    <w:qFormat/>
    <w:rsid w:val="004F6280"/>
    <w:rPr>
      <w:i/>
      <w:iCs/>
      <w:color w:val="808080"/>
    </w:rPr>
  </w:style>
  <w:style w:type="paragraph" w:styleId="BalloonText">
    <w:name w:val="Balloon Text"/>
    <w:basedOn w:val="Normal"/>
    <w:semiHidden/>
    <w:rsid w:val="00357592"/>
    <w:rPr>
      <w:rFonts w:ascii="Tahoma" w:hAnsi="Tahoma" w:cs="Tahoma"/>
      <w:sz w:val="16"/>
      <w:szCs w:val="16"/>
    </w:rPr>
  </w:style>
  <w:style w:type="paragraph" w:customStyle="1" w:styleId="OrderText">
    <w:name w:val="Order Text"/>
    <w:basedOn w:val="Normal"/>
    <w:rsid w:val="000B2BFD"/>
    <w:pPr>
      <w:spacing w:after="120"/>
    </w:pPr>
    <w:rPr>
      <w:rFonts w:ascii="Arial" w:hAnsi="Arial"/>
      <w:sz w:val="28"/>
    </w:rPr>
  </w:style>
  <w:style w:type="character" w:styleId="PageNumber">
    <w:name w:val="page number"/>
    <w:basedOn w:val="DefaultParagraphFont"/>
    <w:rsid w:val="00ED12A5"/>
    <w:rPr>
      <w:rFonts w:ascii="Arial" w:hAnsi="Arial"/>
      <w:sz w:val="18"/>
    </w:rPr>
  </w:style>
  <w:style w:type="table" w:styleId="TableGrid">
    <w:name w:val="Table Grid"/>
    <w:basedOn w:val="TableNormal"/>
    <w:rsid w:val="00932D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rderFormText2">
    <w:name w:val="Order Form Text 2"/>
    <w:basedOn w:val="OrderFormText1"/>
    <w:rsid w:val="0001744E"/>
    <w:pPr>
      <w:spacing w:before="180" w:after="0"/>
    </w:pPr>
    <w:rPr>
      <w:szCs w:val="20"/>
    </w:rPr>
  </w:style>
  <w:style w:type="paragraph" w:customStyle="1" w:styleId="OrderFormText1">
    <w:name w:val="Order Form Text 1"/>
    <w:basedOn w:val="Normal"/>
    <w:rsid w:val="002C6EC5"/>
    <w:pPr>
      <w:spacing w:before="120" w:after="60"/>
      <w:ind w:left="-86"/>
    </w:pPr>
    <w:rPr>
      <w:rFonts w:ascii="Arial" w:hAnsi="Arial"/>
      <w:sz w:val="16"/>
    </w:rPr>
  </w:style>
  <w:style w:type="paragraph" w:customStyle="1" w:styleId="OrderFormText3">
    <w:name w:val="Order Form Text 3"/>
    <w:basedOn w:val="OrderFormText1"/>
    <w:rsid w:val="0001744E"/>
    <w:pPr>
      <w:spacing w:before="180" w:after="0"/>
      <w:jc w:val="right"/>
    </w:pPr>
    <w:rPr>
      <w:szCs w:val="20"/>
    </w:rPr>
  </w:style>
  <w:style w:type="paragraph" w:customStyle="1" w:styleId="OrderFormText4">
    <w:name w:val="Order Form Text 4"/>
    <w:basedOn w:val="OrderFormText1"/>
    <w:rsid w:val="00CF307D"/>
    <w:pPr>
      <w:ind w:left="0"/>
      <w:jc w:val="center"/>
    </w:pPr>
    <w:rPr>
      <w:sz w:val="22"/>
    </w:rPr>
  </w:style>
  <w:style w:type="paragraph" w:customStyle="1" w:styleId="OrderFormText5">
    <w:name w:val="Order Form Text 5"/>
    <w:basedOn w:val="OrderFormText1"/>
    <w:rsid w:val="00CE5C70"/>
    <w:pPr>
      <w:spacing w:before="0" w:after="180"/>
      <w:ind w:left="0"/>
      <w:jc w:val="center"/>
    </w:pPr>
    <w:rPr>
      <w:szCs w:val="20"/>
    </w:rPr>
  </w:style>
  <w:style w:type="paragraph" w:customStyle="1" w:styleId="OrderFormText6">
    <w:name w:val="Order Form Text 6"/>
    <w:basedOn w:val="OrderFormText1"/>
    <w:rsid w:val="00A047CE"/>
    <w:pPr>
      <w:spacing w:before="180" w:after="0"/>
    </w:pPr>
    <w:rPr>
      <w:szCs w:val="20"/>
    </w:rPr>
  </w:style>
  <w:style w:type="paragraph" w:customStyle="1" w:styleId="OrderFormText7">
    <w:name w:val="Order Form Text 7"/>
    <w:basedOn w:val="OrderFormText1"/>
    <w:rsid w:val="00A047CE"/>
    <w:pPr>
      <w:spacing w:before="60"/>
      <w:jc w:val="right"/>
    </w:pPr>
    <w:rPr>
      <w:b/>
      <w:bCs/>
      <w:szCs w:val="20"/>
    </w:rPr>
  </w:style>
  <w:style w:type="paragraph" w:customStyle="1" w:styleId="OrderFormText8">
    <w:name w:val="Order Form Text 8"/>
    <w:basedOn w:val="OrderFormText1"/>
    <w:rsid w:val="00AC0A85"/>
    <w:pPr>
      <w:spacing w:before="60"/>
      <w:ind w:left="0"/>
    </w:pPr>
    <w:rPr>
      <w:szCs w:val="20"/>
    </w:rPr>
  </w:style>
  <w:style w:type="paragraph" w:customStyle="1" w:styleId="OrderFormText9">
    <w:name w:val="Order Form Text 9"/>
    <w:basedOn w:val="OrderFormText1"/>
    <w:rsid w:val="00CE5C70"/>
    <w:pPr>
      <w:spacing w:before="60"/>
      <w:ind w:left="0"/>
      <w:jc w:val="center"/>
    </w:pPr>
    <w:rPr>
      <w:b/>
      <w:bCs/>
      <w:szCs w:val="20"/>
    </w:rPr>
  </w:style>
  <w:style w:type="paragraph" w:customStyle="1" w:styleId="OrderFormCreditSignature">
    <w:name w:val="Order Form Credit Signature"/>
    <w:basedOn w:val="OrderFormText1"/>
    <w:rsid w:val="00CE5C70"/>
    <w:pPr>
      <w:spacing w:after="240"/>
      <w:ind w:left="0"/>
      <w:jc w:val="center"/>
    </w:pPr>
    <w:rPr>
      <w:szCs w:val="20"/>
    </w:rPr>
  </w:style>
  <w:style w:type="paragraph" w:customStyle="1" w:styleId="OrderBullet">
    <w:name w:val="Order Bullet"/>
    <w:basedOn w:val="OrderText"/>
    <w:rsid w:val="00B746B8"/>
    <w:pPr>
      <w:numPr>
        <w:numId w:val="6"/>
      </w:numPr>
      <w:tabs>
        <w:tab w:val="clear" w:pos="720"/>
        <w:tab w:val="left" w:pos="216"/>
      </w:tabs>
      <w:spacing w:after="60"/>
      <w:ind w:left="216" w:hanging="216"/>
    </w:pPr>
  </w:style>
  <w:style w:type="paragraph" w:customStyle="1" w:styleId="Address2">
    <w:name w:val="Address 2"/>
    <w:basedOn w:val="Normal"/>
    <w:rsid w:val="00FA329B"/>
    <w:pPr>
      <w:keepLines/>
      <w:spacing w:line="160" w:lineRule="atLeast"/>
    </w:pPr>
    <w:rPr>
      <w:rFonts w:ascii="Arial" w:hAnsi="Arial"/>
      <w:color w:val="FFFFFF"/>
      <w:sz w:val="20"/>
      <w:szCs w:val="20"/>
    </w:rPr>
  </w:style>
  <w:style w:type="paragraph" w:customStyle="1" w:styleId="Footer-Odd">
    <w:name w:val="Footer - Odd"/>
    <w:basedOn w:val="Footer"/>
    <w:link w:val="Footer-OddChar"/>
    <w:rsid w:val="006052F4"/>
    <w:pPr>
      <w:tabs>
        <w:tab w:val="clear" w:pos="-216"/>
        <w:tab w:val="clear" w:pos="6030"/>
      </w:tabs>
      <w:ind w:left="0"/>
      <w:jc w:val="right"/>
    </w:pPr>
  </w:style>
  <w:style w:type="character" w:customStyle="1" w:styleId="FooterChar">
    <w:name w:val="Footer Char"/>
    <w:basedOn w:val="DefaultParagraphFont"/>
    <w:link w:val="Footer"/>
    <w:rsid w:val="00F604C3"/>
    <w:rPr>
      <w:rFonts w:ascii="Arial" w:hAnsi="Arial"/>
      <w:sz w:val="18"/>
      <w:szCs w:val="24"/>
      <w:lang w:val="en-US" w:eastAsia="en-US" w:bidi="ar-SA"/>
    </w:rPr>
  </w:style>
  <w:style w:type="character" w:customStyle="1" w:styleId="Footer-OddChar">
    <w:name w:val="Footer - Odd Char"/>
    <w:basedOn w:val="FooterChar"/>
    <w:link w:val="Footer-Odd"/>
    <w:rsid w:val="006052F4"/>
    <w:rPr>
      <w:rFonts w:ascii="Arial" w:hAnsi="Arial"/>
      <w:sz w:val="18"/>
      <w:szCs w:val="24"/>
      <w:lang w:val="en-US" w:eastAsia="en-US" w:bidi="ar-SA"/>
    </w:rPr>
  </w:style>
  <w:style w:type="paragraph" w:customStyle="1" w:styleId="Footer-Even">
    <w:name w:val="Footer - Even"/>
    <w:basedOn w:val="Footer-Odd"/>
    <w:link w:val="Footer-EvenChar"/>
    <w:rsid w:val="006052F4"/>
    <w:pPr>
      <w:ind w:right="0"/>
      <w:jc w:val="left"/>
    </w:pPr>
  </w:style>
  <w:style w:type="character" w:customStyle="1" w:styleId="Footer-EvenChar">
    <w:name w:val="Footer - Even Char"/>
    <w:basedOn w:val="Footer-OddChar"/>
    <w:link w:val="Footer-Even"/>
    <w:rsid w:val="006052F4"/>
    <w:rPr>
      <w:rFonts w:ascii="Arial" w:hAnsi="Arial"/>
      <w:sz w:val="18"/>
      <w:szCs w:val="24"/>
      <w:lang w:val="en-US" w:eastAsia="en-US" w:bidi="ar-SA"/>
    </w:rPr>
  </w:style>
  <w:style w:type="paragraph" w:styleId="ListParagraph">
    <w:name w:val="List Paragraph"/>
    <w:basedOn w:val="Normal"/>
    <w:uiPriority w:val="34"/>
    <w:qFormat/>
    <w:rsid w:val="00A53FFE"/>
    <w:pPr>
      <w:ind w:left="720"/>
      <w:contextualSpacing/>
    </w:pPr>
  </w:style>
  <w:style w:type="paragraph" w:styleId="TOC3">
    <w:name w:val="toc 3"/>
    <w:basedOn w:val="Normal"/>
    <w:next w:val="Normal"/>
    <w:semiHidden/>
    <w:rsid w:val="00D017A4"/>
    <w:pPr>
      <w:tabs>
        <w:tab w:val="right" w:pos="5850"/>
      </w:tabs>
      <w:spacing w:after="60"/>
      <w:ind w:left="475"/>
    </w:pPr>
    <w:rPr>
      <w:rFonts w:ascii="Arial" w:hAnsi="Arial"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F30E9"/>
    <w:rPr>
      <w:sz w:val="24"/>
      <w:szCs w:val="24"/>
    </w:rPr>
  </w:style>
  <w:style w:type="paragraph" w:styleId="Heading1">
    <w:name w:val="heading 1"/>
    <w:basedOn w:val="Normal"/>
    <w:next w:val="BodyText"/>
    <w:qFormat/>
    <w:rsid w:val="008D6E59"/>
    <w:pPr>
      <w:keepNext/>
      <w:spacing w:before="360" w:after="60"/>
      <w:outlineLvl w:val="0"/>
    </w:pPr>
    <w:rPr>
      <w:rFonts w:ascii="Lucida Sans Unicode" w:hAnsi="Lucida Sans Unicode"/>
      <w:b/>
      <w:bCs/>
      <w:iCs/>
      <w:sz w:val="28"/>
    </w:rPr>
  </w:style>
  <w:style w:type="paragraph" w:styleId="Heading2">
    <w:name w:val="heading 2"/>
    <w:basedOn w:val="Normal"/>
    <w:next w:val="BodyText"/>
    <w:link w:val="Heading2Char"/>
    <w:qFormat/>
    <w:rsid w:val="008D6E59"/>
    <w:pPr>
      <w:keepNext/>
      <w:spacing w:before="200"/>
      <w:outlineLvl w:val="1"/>
    </w:pPr>
    <w:rPr>
      <w:rFonts w:ascii="Lucida Sans Unicode" w:hAnsi="Lucida Sans Unicode" w:cs="Arial"/>
      <w:b/>
      <w:szCs w:val="20"/>
    </w:rPr>
  </w:style>
  <w:style w:type="paragraph" w:styleId="Heading3">
    <w:name w:val="heading 3"/>
    <w:basedOn w:val="Normal"/>
    <w:next w:val="Normal"/>
    <w:qFormat/>
    <w:rsid w:val="008D6E59"/>
    <w:pPr>
      <w:keepNext/>
      <w:spacing w:before="200"/>
      <w:outlineLvl w:val="2"/>
    </w:pPr>
    <w:rPr>
      <w:rFonts w:ascii="Lucida Sans Unicode" w:hAnsi="Lucida Sans Unicode" w:cs="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F20E3"/>
    <w:pPr>
      <w:spacing w:before="60" w:after="360"/>
    </w:pPr>
    <w:rPr>
      <w:rFonts w:ascii="Arial" w:hAnsi="Arial"/>
      <w:sz w:val="20"/>
    </w:rPr>
  </w:style>
  <w:style w:type="character" w:customStyle="1" w:styleId="BodyTextChar">
    <w:name w:val="Body Text Char"/>
    <w:basedOn w:val="DefaultParagraphFont"/>
    <w:link w:val="BodyText"/>
    <w:rsid w:val="001F20E3"/>
    <w:rPr>
      <w:rFonts w:ascii="Arial" w:hAnsi="Arial"/>
      <w:szCs w:val="24"/>
      <w:lang w:val="en-US" w:eastAsia="en-US" w:bidi="ar-SA"/>
    </w:rPr>
  </w:style>
  <w:style w:type="character" w:customStyle="1" w:styleId="Heading2Char">
    <w:name w:val="Heading 2 Char"/>
    <w:basedOn w:val="BodyTextChar"/>
    <w:link w:val="Heading2"/>
    <w:rsid w:val="005A740B"/>
    <w:rPr>
      <w:rFonts w:ascii="Lucida Sans Unicode" w:hAnsi="Lucida Sans Unicode" w:cs="Arial"/>
      <w:b/>
      <w:sz w:val="24"/>
      <w:szCs w:val="24"/>
      <w:lang w:val="en-US" w:eastAsia="en-US" w:bidi="ar-SA"/>
    </w:rPr>
  </w:style>
  <w:style w:type="paragraph" w:styleId="Title">
    <w:name w:val="Title"/>
    <w:basedOn w:val="Normal"/>
    <w:link w:val="TitleChar"/>
    <w:uiPriority w:val="10"/>
    <w:qFormat/>
    <w:rsid w:val="00152449"/>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10"/>
    <w:rsid w:val="004F6280"/>
    <w:rPr>
      <w:rFonts w:ascii="Arial" w:hAnsi="Arial" w:cs="Arial"/>
      <w:b/>
      <w:bCs/>
      <w:kern w:val="28"/>
      <w:sz w:val="32"/>
      <w:szCs w:val="32"/>
    </w:rPr>
  </w:style>
  <w:style w:type="paragraph" w:styleId="NormalWeb">
    <w:name w:val="Normal (Web)"/>
    <w:basedOn w:val="Normal"/>
    <w:uiPriority w:val="99"/>
    <w:unhideWhenUsed/>
    <w:rsid w:val="004F6280"/>
    <w:pPr>
      <w:spacing w:before="100" w:beforeAutospacing="1" w:after="115"/>
    </w:pPr>
  </w:style>
  <w:style w:type="paragraph" w:styleId="Footer">
    <w:name w:val="footer"/>
    <w:basedOn w:val="Normal"/>
    <w:link w:val="FooterChar"/>
    <w:rsid w:val="004511EE"/>
    <w:pPr>
      <w:tabs>
        <w:tab w:val="center" w:pos="-216"/>
        <w:tab w:val="center" w:pos="6030"/>
      </w:tabs>
      <w:ind w:left="-360" w:right="-270"/>
    </w:pPr>
    <w:rPr>
      <w:rFonts w:ascii="Arial" w:hAnsi="Arial"/>
      <w:sz w:val="18"/>
    </w:rPr>
  </w:style>
  <w:style w:type="paragraph" w:customStyle="1" w:styleId="Address1">
    <w:name w:val="Address 1"/>
    <w:rsid w:val="008D6E59"/>
    <w:pPr>
      <w:spacing w:before="240" w:after="240"/>
      <w:jc w:val="center"/>
    </w:pPr>
    <w:rPr>
      <w:rFonts w:ascii="Lucida Sans Unicode" w:hAnsi="Lucida Sans Unicode" w:cs="Arial"/>
      <w:b/>
      <w:bCs/>
      <w:noProof/>
      <w:color w:val="FFFFFF"/>
      <w:spacing w:val="20"/>
      <w:sz w:val="28"/>
      <w:szCs w:val="28"/>
    </w:rPr>
  </w:style>
  <w:style w:type="paragraph" w:customStyle="1" w:styleId="OrderFormText8a">
    <w:name w:val="Order Form Text 8a"/>
    <w:basedOn w:val="OrderFormText8"/>
    <w:rsid w:val="00AC0A85"/>
    <w:pPr>
      <w:jc w:val="right"/>
    </w:pPr>
  </w:style>
  <w:style w:type="paragraph" w:customStyle="1" w:styleId="BookletTitle">
    <w:name w:val="Booklet Title"/>
    <w:basedOn w:val="Normal"/>
    <w:next w:val="Normal"/>
    <w:rsid w:val="00FF6A93"/>
    <w:pPr>
      <w:keepNext/>
    </w:pPr>
    <w:rPr>
      <w:rFonts w:ascii="Lucida Sans Unicode" w:hAnsi="Lucida Sans Unicode" w:cs="Arial"/>
      <w:b/>
      <w:bCs/>
      <w:spacing w:val="30"/>
      <w:kern w:val="32"/>
      <w:sz w:val="72"/>
      <w:szCs w:val="52"/>
    </w:rPr>
  </w:style>
  <w:style w:type="paragraph" w:customStyle="1" w:styleId="CompanyName">
    <w:name w:val="Company Name"/>
    <w:basedOn w:val="Normal"/>
    <w:rsid w:val="008D6E59"/>
    <w:pPr>
      <w:keepNext/>
      <w:spacing w:before="6480" w:after="12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8D6E59"/>
    <w:pPr>
      <w:jc w:val="right"/>
    </w:pPr>
    <w:rPr>
      <w:rFonts w:ascii="Arial" w:hAnsi="Arial"/>
      <w:i/>
      <w:sz w:val="18"/>
    </w:rPr>
  </w:style>
  <w:style w:type="paragraph" w:customStyle="1" w:styleId="DateVolumeandIssue">
    <w:name w:val="Date Volume and Issue"/>
    <w:basedOn w:val="Normal"/>
    <w:rsid w:val="008D6E59"/>
    <w:pPr>
      <w:jc w:val="right"/>
    </w:pPr>
    <w:rPr>
      <w:rFonts w:ascii="Lucida Sans Unicode" w:hAnsi="Lucida Sans Unicode"/>
      <w:b/>
      <w:sz w:val="20"/>
      <w:szCs w:val="20"/>
    </w:rPr>
  </w:style>
  <w:style w:type="paragraph" w:styleId="Header">
    <w:name w:val="header"/>
    <w:basedOn w:val="Normal"/>
    <w:rsid w:val="008D6E59"/>
    <w:pPr>
      <w:tabs>
        <w:tab w:val="center" w:pos="4320"/>
        <w:tab w:val="right" w:pos="8640"/>
      </w:tabs>
    </w:pPr>
  </w:style>
  <w:style w:type="paragraph" w:customStyle="1" w:styleId="ParagraphBeforeProductTable">
    <w:name w:val="Paragraph Before Product Table"/>
    <w:basedOn w:val="Normal"/>
    <w:rsid w:val="008D6E59"/>
    <w:rPr>
      <w:rFonts w:ascii="Arial" w:hAnsi="Arial"/>
      <w:sz w:val="16"/>
      <w:szCs w:val="16"/>
    </w:rPr>
  </w:style>
  <w:style w:type="paragraph" w:customStyle="1" w:styleId="PullQuoteText">
    <w:name w:val="Pull Quote Text"/>
    <w:basedOn w:val="Normal"/>
    <w:rsid w:val="008D6E59"/>
    <w:pPr>
      <w:jc w:val="center"/>
    </w:pPr>
    <w:rPr>
      <w:rFonts w:ascii="Arial" w:hAnsi="Arial"/>
      <w:i/>
      <w:sz w:val="18"/>
    </w:rPr>
  </w:style>
  <w:style w:type="paragraph" w:customStyle="1" w:styleId="TableText1">
    <w:name w:val="Table Text 1"/>
    <w:rsid w:val="008D6E59"/>
    <w:rPr>
      <w:rFonts w:ascii="Lucida Sans Unicode" w:hAnsi="Lucida Sans Unicode"/>
      <w:b/>
      <w:caps/>
      <w:kern w:val="28"/>
      <w:sz w:val="18"/>
      <w:szCs w:val="16"/>
      <w:lang w:val="en"/>
    </w:rPr>
  </w:style>
  <w:style w:type="paragraph" w:customStyle="1" w:styleId="TableText2">
    <w:name w:val="Table Text 2"/>
    <w:rsid w:val="008D6E59"/>
    <w:pPr>
      <w:spacing w:before="60" w:after="120"/>
    </w:pPr>
    <w:rPr>
      <w:rFonts w:ascii="Arial" w:hAnsi="Arial"/>
      <w:sz w:val="18"/>
      <w:szCs w:val="24"/>
      <w:lang w:val="en"/>
    </w:rPr>
  </w:style>
  <w:style w:type="paragraph" w:customStyle="1" w:styleId="TableText3">
    <w:name w:val="Table Text 3"/>
    <w:rsid w:val="00772A99"/>
    <w:rPr>
      <w:rFonts w:ascii="Arial" w:hAnsi="Arial"/>
      <w:b/>
      <w:kern w:val="28"/>
      <w:sz w:val="16"/>
      <w:szCs w:val="17"/>
      <w:lang w:val="en"/>
    </w:rPr>
  </w:style>
  <w:style w:type="paragraph" w:customStyle="1" w:styleId="Tagline">
    <w:name w:val="Tagline"/>
    <w:rsid w:val="008D6E59"/>
    <w:pPr>
      <w:spacing w:before="240" w:after="120"/>
      <w:jc w:val="right"/>
    </w:pPr>
    <w:rPr>
      <w:rFonts w:ascii="Lucida Sans Unicode" w:hAnsi="Lucida Sans Unicode" w:cs="Arial"/>
      <w:caps/>
      <w:color w:val="808000"/>
      <w:szCs w:val="22"/>
    </w:rPr>
  </w:style>
  <w:style w:type="paragraph" w:styleId="TOCHeading">
    <w:name w:val="TOC Heading"/>
    <w:basedOn w:val="Heading2"/>
    <w:qFormat/>
    <w:rsid w:val="002324A2"/>
    <w:pPr>
      <w:spacing w:after="240"/>
      <w:outlineLvl w:val="9"/>
    </w:pPr>
  </w:style>
  <w:style w:type="paragraph" w:customStyle="1" w:styleId="TOCText">
    <w:name w:val="TOC Text"/>
    <w:basedOn w:val="Normal"/>
    <w:rsid w:val="008D6E59"/>
    <w:pPr>
      <w:tabs>
        <w:tab w:val="right" w:leader="dot" w:pos="5310"/>
      </w:tabs>
      <w:spacing w:line="360" w:lineRule="exact"/>
    </w:pPr>
    <w:rPr>
      <w:rFonts w:ascii="Arial" w:hAnsi="Arial"/>
      <w:sz w:val="16"/>
      <w:szCs w:val="16"/>
    </w:rPr>
  </w:style>
  <w:style w:type="paragraph" w:styleId="TOC1">
    <w:name w:val="toc 1"/>
    <w:basedOn w:val="Normal"/>
    <w:next w:val="Normal"/>
    <w:uiPriority w:val="39"/>
    <w:rsid w:val="002324A2"/>
    <w:pPr>
      <w:tabs>
        <w:tab w:val="right" w:leader="dot" w:pos="5840"/>
      </w:tabs>
      <w:spacing w:after="60"/>
    </w:pPr>
    <w:rPr>
      <w:rFonts w:ascii="Arial" w:hAnsi="Arial" w:cs="Arial"/>
      <w:sz w:val="20"/>
      <w:szCs w:val="20"/>
    </w:rPr>
  </w:style>
  <w:style w:type="paragraph" w:styleId="TOC2">
    <w:name w:val="toc 2"/>
    <w:basedOn w:val="TOC1"/>
    <w:next w:val="Normal"/>
    <w:uiPriority w:val="39"/>
    <w:rsid w:val="002324A2"/>
    <w:pPr>
      <w:ind w:left="245"/>
    </w:pPr>
  </w:style>
  <w:style w:type="character" w:styleId="SubtleEmphasis">
    <w:name w:val="Subtle Emphasis"/>
    <w:uiPriority w:val="19"/>
    <w:qFormat/>
    <w:rsid w:val="004F6280"/>
    <w:rPr>
      <w:i/>
      <w:iCs/>
      <w:color w:val="808080"/>
    </w:rPr>
  </w:style>
  <w:style w:type="paragraph" w:styleId="BalloonText">
    <w:name w:val="Balloon Text"/>
    <w:basedOn w:val="Normal"/>
    <w:semiHidden/>
    <w:rsid w:val="00357592"/>
    <w:rPr>
      <w:rFonts w:ascii="Tahoma" w:hAnsi="Tahoma" w:cs="Tahoma"/>
      <w:sz w:val="16"/>
      <w:szCs w:val="16"/>
    </w:rPr>
  </w:style>
  <w:style w:type="paragraph" w:customStyle="1" w:styleId="OrderText">
    <w:name w:val="Order Text"/>
    <w:basedOn w:val="Normal"/>
    <w:rsid w:val="000B2BFD"/>
    <w:pPr>
      <w:spacing w:after="120"/>
    </w:pPr>
    <w:rPr>
      <w:rFonts w:ascii="Arial" w:hAnsi="Arial"/>
      <w:sz w:val="28"/>
    </w:rPr>
  </w:style>
  <w:style w:type="character" w:styleId="PageNumber">
    <w:name w:val="page number"/>
    <w:basedOn w:val="DefaultParagraphFont"/>
    <w:rsid w:val="00ED12A5"/>
    <w:rPr>
      <w:rFonts w:ascii="Arial" w:hAnsi="Arial"/>
      <w:sz w:val="18"/>
    </w:rPr>
  </w:style>
  <w:style w:type="table" w:styleId="TableGrid">
    <w:name w:val="Table Grid"/>
    <w:basedOn w:val="TableNormal"/>
    <w:rsid w:val="00932D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rderFormText2">
    <w:name w:val="Order Form Text 2"/>
    <w:basedOn w:val="OrderFormText1"/>
    <w:rsid w:val="0001744E"/>
    <w:pPr>
      <w:spacing w:before="180" w:after="0"/>
    </w:pPr>
    <w:rPr>
      <w:szCs w:val="20"/>
    </w:rPr>
  </w:style>
  <w:style w:type="paragraph" w:customStyle="1" w:styleId="OrderFormText1">
    <w:name w:val="Order Form Text 1"/>
    <w:basedOn w:val="Normal"/>
    <w:rsid w:val="002C6EC5"/>
    <w:pPr>
      <w:spacing w:before="120" w:after="60"/>
      <w:ind w:left="-86"/>
    </w:pPr>
    <w:rPr>
      <w:rFonts w:ascii="Arial" w:hAnsi="Arial"/>
      <w:sz w:val="16"/>
    </w:rPr>
  </w:style>
  <w:style w:type="paragraph" w:customStyle="1" w:styleId="OrderFormText3">
    <w:name w:val="Order Form Text 3"/>
    <w:basedOn w:val="OrderFormText1"/>
    <w:rsid w:val="0001744E"/>
    <w:pPr>
      <w:spacing w:before="180" w:after="0"/>
      <w:jc w:val="right"/>
    </w:pPr>
    <w:rPr>
      <w:szCs w:val="20"/>
    </w:rPr>
  </w:style>
  <w:style w:type="paragraph" w:customStyle="1" w:styleId="OrderFormText4">
    <w:name w:val="Order Form Text 4"/>
    <w:basedOn w:val="OrderFormText1"/>
    <w:rsid w:val="00CF307D"/>
    <w:pPr>
      <w:ind w:left="0"/>
      <w:jc w:val="center"/>
    </w:pPr>
    <w:rPr>
      <w:sz w:val="22"/>
    </w:rPr>
  </w:style>
  <w:style w:type="paragraph" w:customStyle="1" w:styleId="OrderFormText5">
    <w:name w:val="Order Form Text 5"/>
    <w:basedOn w:val="OrderFormText1"/>
    <w:rsid w:val="00CE5C70"/>
    <w:pPr>
      <w:spacing w:before="0" w:after="180"/>
      <w:ind w:left="0"/>
      <w:jc w:val="center"/>
    </w:pPr>
    <w:rPr>
      <w:szCs w:val="20"/>
    </w:rPr>
  </w:style>
  <w:style w:type="paragraph" w:customStyle="1" w:styleId="OrderFormText6">
    <w:name w:val="Order Form Text 6"/>
    <w:basedOn w:val="OrderFormText1"/>
    <w:rsid w:val="00A047CE"/>
    <w:pPr>
      <w:spacing w:before="180" w:after="0"/>
    </w:pPr>
    <w:rPr>
      <w:szCs w:val="20"/>
    </w:rPr>
  </w:style>
  <w:style w:type="paragraph" w:customStyle="1" w:styleId="OrderFormText7">
    <w:name w:val="Order Form Text 7"/>
    <w:basedOn w:val="OrderFormText1"/>
    <w:rsid w:val="00A047CE"/>
    <w:pPr>
      <w:spacing w:before="60"/>
      <w:jc w:val="right"/>
    </w:pPr>
    <w:rPr>
      <w:b/>
      <w:bCs/>
      <w:szCs w:val="20"/>
    </w:rPr>
  </w:style>
  <w:style w:type="paragraph" w:customStyle="1" w:styleId="OrderFormText8">
    <w:name w:val="Order Form Text 8"/>
    <w:basedOn w:val="OrderFormText1"/>
    <w:rsid w:val="00AC0A85"/>
    <w:pPr>
      <w:spacing w:before="60"/>
      <w:ind w:left="0"/>
    </w:pPr>
    <w:rPr>
      <w:szCs w:val="20"/>
    </w:rPr>
  </w:style>
  <w:style w:type="paragraph" w:customStyle="1" w:styleId="OrderFormText9">
    <w:name w:val="Order Form Text 9"/>
    <w:basedOn w:val="OrderFormText1"/>
    <w:rsid w:val="00CE5C70"/>
    <w:pPr>
      <w:spacing w:before="60"/>
      <w:ind w:left="0"/>
      <w:jc w:val="center"/>
    </w:pPr>
    <w:rPr>
      <w:b/>
      <w:bCs/>
      <w:szCs w:val="20"/>
    </w:rPr>
  </w:style>
  <w:style w:type="paragraph" w:customStyle="1" w:styleId="OrderFormCreditSignature">
    <w:name w:val="Order Form Credit Signature"/>
    <w:basedOn w:val="OrderFormText1"/>
    <w:rsid w:val="00CE5C70"/>
    <w:pPr>
      <w:spacing w:after="240"/>
      <w:ind w:left="0"/>
      <w:jc w:val="center"/>
    </w:pPr>
    <w:rPr>
      <w:szCs w:val="20"/>
    </w:rPr>
  </w:style>
  <w:style w:type="paragraph" w:customStyle="1" w:styleId="OrderBullet">
    <w:name w:val="Order Bullet"/>
    <w:basedOn w:val="OrderText"/>
    <w:rsid w:val="00B746B8"/>
    <w:pPr>
      <w:numPr>
        <w:numId w:val="6"/>
      </w:numPr>
      <w:tabs>
        <w:tab w:val="clear" w:pos="720"/>
        <w:tab w:val="left" w:pos="216"/>
      </w:tabs>
      <w:spacing w:after="60"/>
      <w:ind w:left="216" w:hanging="216"/>
    </w:pPr>
  </w:style>
  <w:style w:type="paragraph" w:customStyle="1" w:styleId="Address2">
    <w:name w:val="Address 2"/>
    <w:basedOn w:val="Normal"/>
    <w:rsid w:val="00FA329B"/>
    <w:pPr>
      <w:keepLines/>
      <w:spacing w:line="160" w:lineRule="atLeast"/>
    </w:pPr>
    <w:rPr>
      <w:rFonts w:ascii="Arial" w:hAnsi="Arial"/>
      <w:color w:val="FFFFFF"/>
      <w:sz w:val="20"/>
      <w:szCs w:val="20"/>
    </w:rPr>
  </w:style>
  <w:style w:type="paragraph" w:customStyle="1" w:styleId="Footer-Odd">
    <w:name w:val="Footer - Odd"/>
    <w:basedOn w:val="Footer"/>
    <w:link w:val="Footer-OddChar"/>
    <w:rsid w:val="006052F4"/>
    <w:pPr>
      <w:tabs>
        <w:tab w:val="clear" w:pos="-216"/>
        <w:tab w:val="clear" w:pos="6030"/>
      </w:tabs>
      <w:ind w:left="0"/>
      <w:jc w:val="right"/>
    </w:pPr>
  </w:style>
  <w:style w:type="character" w:customStyle="1" w:styleId="FooterChar">
    <w:name w:val="Footer Char"/>
    <w:basedOn w:val="DefaultParagraphFont"/>
    <w:link w:val="Footer"/>
    <w:rsid w:val="00F604C3"/>
    <w:rPr>
      <w:rFonts w:ascii="Arial" w:hAnsi="Arial"/>
      <w:sz w:val="18"/>
      <w:szCs w:val="24"/>
      <w:lang w:val="en-US" w:eastAsia="en-US" w:bidi="ar-SA"/>
    </w:rPr>
  </w:style>
  <w:style w:type="character" w:customStyle="1" w:styleId="Footer-OddChar">
    <w:name w:val="Footer - Odd Char"/>
    <w:basedOn w:val="FooterChar"/>
    <w:link w:val="Footer-Odd"/>
    <w:rsid w:val="006052F4"/>
    <w:rPr>
      <w:rFonts w:ascii="Arial" w:hAnsi="Arial"/>
      <w:sz w:val="18"/>
      <w:szCs w:val="24"/>
      <w:lang w:val="en-US" w:eastAsia="en-US" w:bidi="ar-SA"/>
    </w:rPr>
  </w:style>
  <w:style w:type="paragraph" w:customStyle="1" w:styleId="Footer-Even">
    <w:name w:val="Footer - Even"/>
    <w:basedOn w:val="Footer-Odd"/>
    <w:link w:val="Footer-EvenChar"/>
    <w:rsid w:val="006052F4"/>
    <w:pPr>
      <w:ind w:right="0"/>
      <w:jc w:val="left"/>
    </w:pPr>
  </w:style>
  <w:style w:type="character" w:customStyle="1" w:styleId="Footer-EvenChar">
    <w:name w:val="Footer - Even Char"/>
    <w:basedOn w:val="Footer-OddChar"/>
    <w:link w:val="Footer-Even"/>
    <w:rsid w:val="006052F4"/>
    <w:rPr>
      <w:rFonts w:ascii="Arial" w:hAnsi="Arial"/>
      <w:sz w:val="18"/>
      <w:szCs w:val="24"/>
      <w:lang w:val="en-US" w:eastAsia="en-US" w:bidi="ar-SA"/>
    </w:rPr>
  </w:style>
  <w:style w:type="paragraph" w:styleId="ListParagraph">
    <w:name w:val="List Paragraph"/>
    <w:basedOn w:val="Normal"/>
    <w:uiPriority w:val="34"/>
    <w:qFormat/>
    <w:rsid w:val="00A53FFE"/>
    <w:pPr>
      <w:ind w:left="720"/>
      <w:contextualSpacing/>
    </w:pPr>
  </w:style>
  <w:style w:type="paragraph" w:styleId="TOC3">
    <w:name w:val="toc 3"/>
    <w:basedOn w:val="Normal"/>
    <w:next w:val="Normal"/>
    <w:semiHidden/>
    <w:rsid w:val="00D017A4"/>
    <w:pPr>
      <w:tabs>
        <w:tab w:val="right" w:pos="5850"/>
      </w:tabs>
      <w:spacing w:after="60"/>
      <w:ind w:left="475"/>
    </w:pPr>
    <w:rPr>
      <w:rFonts w:ascii="Arial" w:hAnsi="Arial" w:cs="Arial"/>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oem12\AppData\Roaming\Microsoft\Templates\Booklet%20for%20products%20and%20servic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Booklet for products and services.dot</Template>
  <TotalTime>2</TotalTime>
  <Pages>16</Pages>
  <Words>1123</Words>
  <Characters>6402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Portland</Company>
  <LinksUpToDate>false</LinksUpToDate>
  <CharactersWithSpaces>7510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Patrick</cp:lastModifiedBy>
  <cp:revision>3</cp:revision>
  <cp:lastPrinted>2003-07-08T20:21:00Z</cp:lastPrinted>
  <dcterms:created xsi:type="dcterms:W3CDTF">2012-04-24T03:05:00Z</dcterms:created>
  <dcterms:modified xsi:type="dcterms:W3CDTF">2012-04-26T09:29:00Z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TC062578361033</vt:lpwstr>
  </property>
</Properties>
</file>